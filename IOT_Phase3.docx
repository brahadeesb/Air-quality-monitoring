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2D150CB2" w14:textId="5ABD6356" w:rsidR="003C52FE" w:rsidRDefault="003C52FE">
          <w:pPr>
            <w:rPr>
              <w:kern w:val="28"/>
            </w:rPr>
          </w:pPr>
        </w:p>
        <w:p w14:paraId="3EDCCA89" w14:textId="268C3266" w:rsidR="009F1B78" w:rsidRPr="003B07DE" w:rsidRDefault="0027497B" w:rsidP="003B07DE">
          <w:pPr>
            <w:spacing w:line="276" w:lineRule="auto"/>
            <w:rPr>
              <w:rStyle w:val="SubtleEmphasis"/>
              <w:rFonts w:asciiTheme="majorHAnsi" w:eastAsiaTheme="majorEastAsia" w:hAnsiTheme="majorHAnsi" w:cstheme="majorBidi"/>
              <w:i w:val="0"/>
              <w:iCs w:val="0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5997EAF" wp14:editId="038D8DF6">
                    <wp:simplePos x="0" y="0"/>
                    <wp:positionH relativeFrom="margin">
                      <wp:posOffset>161925</wp:posOffset>
                    </wp:positionH>
                    <wp:positionV relativeFrom="margin">
                      <wp:posOffset>7743825</wp:posOffset>
                    </wp:positionV>
                    <wp:extent cx="2552700" cy="333375"/>
                    <wp:effectExtent l="0" t="0" r="0" b="9525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107230" w14:textId="1FCEB1FC" w:rsidR="003C52FE" w:rsidRPr="0027497B" w:rsidRDefault="0027497B" w:rsidP="0027497B">
                                <w:pPr>
                                  <w:pStyle w:val="Subtitle"/>
                                  <w:jc w:val="both"/>
                                  <w:rPr>
                                    <w:color w:val="auto"/>
                                    <w:sz w:val="22"/>
                                    <w:szCs w:val="16"/>
                                  </w:rPr>
                                </w:pPr>
                                <w:r>
                                  <w:rPr>
                                    <w:color w:val="auto"/>
                                    <w:sz w:val="22"/>
                                    <w:szCs w:val="16"/>
                                  </w:rPr>
                                  <w:t>Development part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97E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12.75pt;margin-top:609.75pt;width:201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" filled="f" stroked="f">
                    <v:textbox>
                      <w:txbxContent>
                        <w:p w14:paraId="69107230" w14:textId="1FCEB1FC" w:rsidR="003C52FE" w:rsidRPr="0027497B" w:rsidRDefault="0027497B" w:rsidP="0027497B">
                          <w:pPr>
                            <w:pStyle w:val="Subtitle"/>
                            <w:jc w:val="both"/>
                            <w:rPr>
                              <w:color w:val="auto"/>
                              <w:sz w:val="22"/>
                              <w:szCs w:val="16"/>
                            </w:rPr>
                          </w:pPr>
                          <w:r>
                            <w:rPr>
                              <w:color w:val="auto"/>
                              <w:sz w:val="22"/>
                              <w:szCs w:val="16"/>
                            </w:rPr>
                            <w:t>Development part 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552A1C9" wp14:editId="4594EFFD">
                    <wp:simplePos x="0" y="0"/>
                    <wp:positionH relativeFrom="margin">
                      <wp:posOffset>161925</wp:posOffset>
                    </wp:positionH>
                    <wp:positionV relativeFrom="margin">
                      <wp:posOffset>7424420</wp:posOffset>
                    </wp:positionV>
                    <wp:extent cx="1390650" cy="333375"/>
                    <wp:effectExtent l="0" t="0" r="0" b="9525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90650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69AB26" w14:textId="5A2866C9" w:rsidR="002F5D29" w:rsidRPr="002F5D29" w:rsidRDefault="002F5D29">
                                <w:pPr>
                                  <w:rPr>
                                    <w:rStyle w:val="IntenseEmphasis"/>
                                    <w:sz w:val="32"/>
                                    <w:szCs w:val="32"/>
                                    <w:lang w:val="en-IN"/>
                                  </w:rPr>
                                </w:pPr>
                                <w:r>
                                  <w:rPr>
                                    <w:rStyle w:val="IntenseEmphasis"/>
                                    <w:sz w:val="32"/>
                                    <w:szCs w:val="32"/>
                                    <w:lang w:val="en-IN"/>
                                  </w:rPr>
                                  <w:t>IOT_Phase</w:t>
                                </w:r>
                                <w:r w:rsidR="0027497B">
                                  <w:rPr>
                                    <w:rStyle w:val="IntenseEmphasis"/>
                                    <w:sz w:val="32"/>
                                    <w:szCs w:val="32"/>
                                    <w:lang w:val="en-I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52A1C9" id="Text Box 24" o:spid="_x0000_s1027" type="#_x0000_t202" style="position:absolute;margin-left:12.75pt;margin-top:584.6pt;width:109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" filled="f" stroked="f">
                    <v:textbox>
                      <w:txbxContent>
                        <w:p w14:paraId="7E69AB26" w14:textId="5A2866C9" w:rsidR="002F5D29" w:rsidRPr="002F5D29" w:rsidRDefault="002F5D29">
                          <w:pPr>
                            <w:rPr>
                              <w:rStyle w:val="IntenseEmphasis"/>
                              <w:sz w:val="32"/>
                              <w:szCs w:val="32"/>
                              <w:lang w:val="en-IN"/>
                            </w:rPr>
                          </w:pPr>
                          <w:r>
                            <w:rPr>
                              <w:rStyle w:val="IntenseEmphasis"/>
                              <w:sz w:val="32"/>
                              <w:szCs w:val="32"/>
                              <w:lang w:val="en-IN"/>
                            </w:rPr>
                            <w:t>IOT_Phase</w:t>
                          </w:r>
                          <w:r w:rsidR="0027497B">
                            <w:rPr>
                              <w:rStyle w:val="IntenseEmphasis"/>
                              <w:sz w:val="32"/>
                              <w:szCs w:val="32"/>
                              <w:lang w:val="en-IN"/>
                            </w:rPr>
                            <w:t>3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C231A15" wp14:editId="12EA8197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324600" cy="886460"/>
                    <wp:effectExtent l="0" t="0" r="0" b="8890"/>
                    <wp:wrapNone/>
                    <wp:docPr id="3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24600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DF6AA2" w14:textId="3D583985" w:rsidR="003C52FE" w:rsidRPr="0027497B" w:rsidRDefault="005573C3">
                                <w:pPr>
                                  <w:pStyle w:val="Title"/>
                                  <w:rPr>
                                    <w:sz w:val="144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iCs/>
                                      <w:sz w:val="48"/>
                                      <w:szCs w:val="36"/>
                                    </w:rPr>
                                    <w:alias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497B" w:rsidRPr="0027497B">
                                      <w:rPr>
                                        <w:iCs/>
                                        <w:sz w:val="48"/>
                                        <w:szCs w:val="36"/>
                                      </w:rPr>
                                      <w:t>Air Quality MONITORING USING IOT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231A15" id="Text Box 26" o:spid="_x0000_s1028" type="#_x0000_t202" style="position:absolute;margin-left:0;margin-top:0;width:498pt;height:69.8pt;z-index:251667456;visibility:visible;mso-wrap-style:square;mso-width-percent:0;mso-height-percent:0;mso-top-percent:700;mso-wrap-distance-left:9pt;mso-wrap-distance-top:0;mso-wrap-distance-right:9pt;mso-wrap-distance-bottom:0;mso-position-horizontal:left;mso-position-horizontal-relative:margin;mso-position-vertical-relative:margin;mso-width-percent:0;mso-height-percent:0;mso-top-percent:700;mso-width-relative:margin;mso-height-relative:page;v-text-anchor:bottom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" filled="f" stroked="f">
                    <v:textbox>
                      <w:txbxContent>
                        <w:p w14:paraId="28DF6AA2" w14:textId="3D583985" w:rsidR="003C52FE" w:rsidRPr="0027497B" w:rsidRDefault="005573C3">
                          <w:pPr>
                            <w:pStyle w:val="Title"/>
                            <w:rPr>
                              <w:sz w:val="144"/>
                              <w:szCs w:val="96"/>
                            </w:rPr>
                          </w:pPr>
                          <w:sdt>
                            <w:sdtPr>
                              <w:rPr>
                                <w:iCs/>
                                <w:sz w:val="48"/>
                                <w:szCs w:val="36"/>
                              </w:rPr>
                              <w:alias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497B" w:rsidRPr="0027497B">
                                <w:rPr>
                                  <w:iCs/>
                                  <w:sz w:val="48"/>
                                  <w:szCs w:val="36"/>
                                </w:rPr>
                                <w:t>Air Quality MONITORING USING IOT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97773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F84FF5A" wp14:editId="7D25F850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462280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6720840" cy="6297930"/>
                    <wp:effectExtent l="0" t="0" r="3810" b="762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538595" w14:textId="68AF6D00" w:rsidR="003C52FE" w:rsidRPr="00816ACA" w:rsidRDefault="005A0CA6">
                                <w:pPr>
                                  <w:pStyle w:val="Header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  <w:u w:val="single"/>
                                  </w:rPr>
                                </w:pPr>
                                <w:r>
                                  <w:rPr>
                                    <w:noProof/>
                                    <w:u w:val="single"/>
                                  </w:rPr>
                                  <w:drawing>
                                    <wp:inline distT="0" distB="0" distL="0" distR="0" wp14:anchorId="2CF57B62" wp14:editId="26E7D601">
                                      <wp:extent cx="9358755" cy="6238875"/>
                                      <wp:effectExtent l="0" t="0" r="0" b="0"/>
                                      <wp:docPr id="30" name="Picture 3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0" name="Picture 30"/>
                                              <pic:cNvPicPr/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9"/>
                                                  </a:ext>
                                                </a:extLst>
                                              </a:blip>
                                              <a:srcRect l="3460" t="-457" r="-3460" b="457"/>
                                              <a:stretch/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362538" cy="62413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2F84FF5A" id="Text Box 2" o:spid="_x0000_s1029" type="#_x0000_t202" style="position:absolute;margin-left:0;margin-top:0;width:529.2pt;height:495.9pt;z-index:251671552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" fillcolor="white [3212]" stroked="f" strokeweight=".5pt">
                    <v:textbox inset="0,0,0,0">
                      <w:txbxContent>
                        <w:p w14:paraId="1F538595" w14:textId="68AF6D00" w:rsidR="003C52FE" w:rsidRPr="00816ACA" w:rsidRDefault="005A0CA6">
                          <w:pPr>
                            <w:pStyle w:val="Header"/>
                            <w:tabs>
                              <w:tab w:val="left" w:pos="6765"/>
                            </w:tabs>
                            <w:rPr>
                              <w:noProof/>
                              <w:u w:val="single"/>
                            </w:rPr>
                          </w:pPr>
                          <w:r>
                            <w:rPr>
                              <w:noProof/>
                              <w:u w:val="single"/>
                            </w:rPr>
                            <w:drawing>
                              <wp:inline distT="0" distB="0" distL="0" distR="0" wp14:anchorId="2CF57B62" wp14:editId="26E7D601">
                                <wp:extent cx="9358755" cy="6238875"/>
                                <wp:effectExtent l="0" t="0" r="0" b="0"/>
                                <wp:docPr id="30" name="Picture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/>
                                      </pic:nvPicPr>
                                      <pic:blipFill rotWithShape="1"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rcRect l="3460" t="-457" r="-3460" b="457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9362538" cy="624139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97773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58FF107" wp14:editId="4FFCE53A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00B3B35" id="Rectangle 9" o:spid="_x0000_s1026" style="position:absolute;margin-left:0;margin-top:0;width:10.1pt;height:222.3pt;z-index:251670528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097773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0A20F42" wp14:editId="12472FA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6B20C05A" id="Rectangle 8" o:spid="_x0000_s1026" style="position:absolute;margin-left:0;margin-top:0;width:10.1pt;height:495.9pt;z-index:251669504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      <w10:wrap anchorx="margin" anchory="margin"/>
                  </v:rect>
                </w:pict>
              </mc:Fallback>
            </mc:AlternateContent>
          </w:r>
          <w:r w:rsidR="00097773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6972191" wp14:editId="785C4D5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A8A5E6E" id="Rectangle 4" o:spid="_x0000_s1026" style="position:absolute;margin-left:0;margin-top:0;width:538.55pt;height:718.2pt;z-index:25166848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097773">
            <w:rPr>
              <w:sz w:val="56"/>
            </w:rPr>
            <w:br w:type="page"/>
          </w:r>
        </w:p>
      </w:sdtContent>
    </w:sdt>
    <w:p w14:paraId="285AF936" w14:textId="4D9995A1" w:rsidR="00271800" w:rsidRPr="0027497B" w:rsidRDefault="0027497B" w:rsidP="0027497B">
      <w:pPr>
        <w:pStyle w:val="Heading3"/>
        <w:rPr>
          <w:sz w:val="40"/>
          <w:szCs w:val="40"/>
          <w:u w:val="single"/>
        </w:rPr>
      </w:pPr>
      <w:r w:rsidRPr="0027497B">
        <w:rPr>
          <w:sz w:val="40"/>
          <w:szCs w:val="40"/>
          <w:u w:val="single"/>
        </w:rPr>
        <w:lastRenderedPageBreak/>
        <w:t>REquirements:</w:t>
      </w:r>
    </w:p>
    <w:p w14:paraId="3A93B7E0" w14:textId="625E6BAB" w:rsidR="0027497B" w:rsidRPr="0027497B" w:rsidRDefault="0027497B" w:rsidP="0027497B">
      <w:pPr>
        <w:rPr>
          <w:rFonts w:eastAsiaTheme="majorEastAsia" w:cstheme="majorBidi"/>
          <w:b/>
          <w:bCs/>
          <w:i/>
          <w:iCs/>
          <w:caps/>
          <w:color w:val="D1282E" w:themeColor="text2"/>
          <w:sz w:val="32"/>
          <w:szCs w:val="32"/>
        </w:rPr>
      </w:pPr>
    </w:p>
    <w:p w14:paraId="25ADDA0A" w14:textId="54BC8735" w:rsidR="0027497B" w:rsidRDefault="0027497B" w:rsidP="0027497B">
      <w:pPr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</w:pPr>
      <w:r w:rsidRPr="0027497B"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  <w:t>Hardware Requirements:</w:t>
      </w:r>
    </w:p>
    <w:p w14:paraId="0ACC362C" w14:textId="77777777" w:rsidR="0027497B" w:rsidRPr="0027497B" w:rsidRDefault="0027497B" w:rsidP="0027497B">
      <w:pPr>
        <w:rPr>
          <w:sz w:val="24"/>
          <w:szCs w:val="24"/>
          <w:lang w:val="en-IN"/>
        </w:rPr>
      </w:pPr>
      <w:r w:rsidRPr="0027497B">
        <w:rPr>
          <w:b/>
          <w:bCs/>
          <w:sz w:val="24"/>
          <w:szCs w:val="24"/>
          <w:lang w:val="en-IN"/>
        </w:rPr>
        <w:t>Raspberry Pi Pico:</w:t>
      </w:r>
    </w:p>
    <w:p w14:paraId="5746DBB6" w14:textId="77777777" w:rsidR="0027497B" w:rsidRPr="0027497B" w:rsidRDefault="0027497B" w:rsidP="0027497B">
      <w:pPr>
        <w:numPr>
          <w:ilvl w:val="0"/>
          <w:numId w:val="9"/>
        </w:numPr>
        <w:rPr>
          <w:sz w:val="24"/>
          <w:szCs w:val="24"/>
          <w:lang w:val="en-IN"/>
        </w:rPr>
      </w:pPr>
      <w:r w:rsidRPr="0027497B">
        <w:rPr>
          <w:sz w:val="24"/>
          <w:szCs w:val="24"/>
          <w:lang w:val="en-IN"/>
        </w:rPr>
        <w:t>Pi Pico is a microcontroller board that can run python scripts.</w:t>
      </w:r>
    </w:p>
    <w:p w14:paraId="5467AD45" w14:textId="77777777" w:rsidR="0027497B" w:rsidRPr="0027497B" w:rsidRDefault="0027497B" w:rsidP="0027497B">
      <w:pPr>
        <w:numPr>
          <w:ilvl w:val="0"/>
          <w:numId w:val="9"/>
        </w:numPr>
        <w:rPr>
          <w:sz w:val="24"/>
          <w:szCs w:val="24"/>
          <w:lang w:val="en-IN"/>
        </w:rPr>
      </w:pPr>
      <w:r w:rsidRPr="0027497B">
        <w:rPr>
          <w:sz w:val="24"/>
          <w:szCs w:val="24"/>
          <w:lang w:val="en-IN"/>
        </w:rPr>
        <w:t xml:space="preserve">It runs on Raspberry OS (previously </w:t>
      </w:r>
      <w:proofErr w:type="spellStart"/>
      <w:r w:rsidRPr="0027497B">
        <w:rPr>
          <w:sz w:val="24"/>
          <w:szCs w:val="24"/>
          <w:lang w:val="en-IN"/>
        </w:rPr>
        <w:t>raspian</w:t>
      </w:r>
      <w:proofErr w:type="spellEnd"/>
      <w:r w:rsidRPr="0027497B">
        <w:rPr>
          <w:sz w:val="24"/>
          <w:szCs w:val="24"/>
          <w:lang w:val="en-IN"/>
        </w:rPr>
        <w:t>)</w:t>
      </w:r>
    </w:p>
    <w:p w14:paraId="286F11A0" w14:textId="77777777" w:rsidR="0027497B" w:rsidRPr="0027497B" w:rsidRDefault="0027497B" w:rsidP="0027497B">
      <w:pPr>
        <w:rPr>
          <w:sz w:val="24"/>
          <w:szCs w:val="24"/>
          <w:lang w:val="en-IN"/>
        </w:rPr>
      </w:pPr>
      <w:r w:rsidRPr="0027497B">
        <w:rPr>
          <w:b/>
          <w:bCs/>
          <w:sz w:val="24"/>
          <w:szCs w:val="24"/>
          <w:lang w:val="en-IN"/>
        </w:rPr>
        <w:t>MQ135 Gas sensor</w:t>
      </w:r>
    </w:p>
    <w:p w14:paraId="4803EDA2" w14:textId="356A55EC" w:rsidR="0027497B" w:rsidRPr="0027497B" w:rsidRDefault="0027497B" w:rsidP="0027497B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27497B">
        <w:rPr>
          <w:sz w:val="24"/>
          <w:szCs w:val="24"/>
          <w:lang w:val="en-IN"/>
        </w:rPr>
        <w:t>It is a sensor capable of sensing gases and providing output in two ways. (</w:t>
      </w:r>
      <w:proofErr w:type="spellStart"/>
      <w:r w:rsidRPr="0027497B">
        <w:rPr>
          <w:sz w:val="24"/>
          <w:szCs w:val="24"/>
          <w:lang w:val="en-IN"/>
        </w:rPr>
        <w:t>analog</w:t>
      </w:r>
      <w:proofErr w:type="spellEnd"/>
      <w:r w:rsidRPr="0027497B">
        <w:rPr>
          <w:sz w:val="24"/>
          <w:szCs w:val="24"/>
          <w:lang w:val="en-IN"/>
        </w:rPr>
        <w:t xml:space="preserve"> and </w:t>
      </w:r>
      <w:proofErr w:type="spellStart"/>
      <w:r w:rsidRPr="0027497B">
        <w:rPr>
          <w:sz w:val="24"/>
          <w:szCs w:val="24"/>
          <w:lang w:val="en-IN"/>
        </w:rPr>
        <w:t>digtal</w:t>
      </w:r>
      <w:proofErr w:type="spellEnd"/>
      <w:r w:rsidRPr="0027497B">
        <w:rPr>
          <w:sz w:val="24"/>
          <w:szCs w:val="24"/>
          <w:lang w:val="en-IN"/>
        </w:rPr>
        <w:t>)</w:t>
      </w:r>
    </w:p>
    <w:p w14:paraId="59C036C4" w14:textId="0FCF4992" w:rsidR="0027497B" w:rsidRDefault="0027497B" w:rsidP="0027497B">
      <w:pPr>
        <w:rPr>
          <w:b/>
          <w:bCs/>
          <w:sz w:val="24"/>
          <w:szCs w:val="24"/>
          <w:lang w:val="en-IN"/>
        </w:rPr>
      </w:pPr>
      <w:r w:rsidRPr="0027497B">
        <w:rPr>
          <w:b/>
          <w:bCs/>
          <w:sz w:val="24"/>
          <w:szCs w:val="24"/>
          <w:lang w:val="en-IN"/>
        </w:rPr>
        <w:t>Red and Green LED, Buzzer</w:t>
      </w:r>
    </w:p>
    <w:p w14:paraId="1E462056" w14:textId="77777777" w:rsidR="0027497B" w:rsidRDefault="0027497B" w:rsidP="0027497B">
      <w:pPr>
        <w:rPr>
          <w:b/>
          <w:bCs/>
          <w:sz w:val="24"/>
          <w:szCs w:val="24"/>
          <w:lang w:val="en-IN"/>
        </w:rPr>
      </w:pPr>
    </w:p>
    <w:p w14:paraId="25780258" w14:textId="221A0DC1" w:rsidR="0027497B" w:rsidRDefault="0027497B" w:rsidP="0027497B">
      <w:pPr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</w:pPr>
      <w:r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  <w:t>Software</w:t>
      </w:r>
      <w:r w:rsidRPr="0027497B"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  <w:t xml:space="preserve"> Requirements:</w:t>
      </w:r>
    </w:p>
    <w:p w14:paraId="47475434" w14:textId="77777777" w:rsidR="0027497B" w:rsidRPr="0027497B" w:rsidRDefault="0027497B" w:rsidP="0027497B">
      <w:pPr>
        <w:rPr>
          <w:b/>
          <w:bCs/>
          <w:sz w:val="24"/>
          <w:szCs w:val="24"/>
          <w:lang w:val="en-IN"/>
        </w:rPr>
      </w:pPr>
      <w:r w:rsidRPr="0027497B">
        <w:rPr>
          <w:b/>
          <w:bCs/>
          <w:sz w:val="24"/>
          <w:szCs w:val="24"/>
          <w:lang w:val="en-IN"/>
        </w:rPr>
        <w:t>Raspberry Pi Pico</w:t>
      </w:r>
    </w:p>
    <w:p w14:paraId="16761DB8" w14:textId="77777777" w:rsidR="0027497B" w:rsidRPr="0027497B" w:rsidRDefault="0027497B" w:rsidP="0027497B">
      <w:pPr>
        <w:numPr>
          <w:ilvl w:val="0"/>
          <w:numId w:val="9"/>
        </w:numPr>
        <w:rPr>
          <w:sz w:val="24"/>
          <w:szCs w:val="24"/>
          <w:lang w:val="en-IN"/>
        </w:rPr>
      </w:pPr>
      <w:r w:rsidRPr="0027497B">
        <w:rPr>
          <w:sz w:val="24"/>
          <w:szCs w:val="24"/>
          <w:lang w:val="en-IN"/>
        </w:rPr>
        <w:t xml:space="preserve">Raspberry Pi OS previously known as </w:t>
      </w:r>
      <w:proofErr w:type="spellStart"/>
      <w:r w:rsidRPr="0027497B">
        <w:rPr>
          <w:sz w:val="24"/>
          <w:szCs w:val="24"/>
          <w:lang w:val="en-IN"/>
        </w:rPr>
        <w:t>Raspian</w:t>
      </w:r>
      <w:proofErr w:type="spellEnd"/>
      <w:r w:rsidRPr="0027497B">
        <w:rPr>
          <w:sz w:val="24"/>
          <w:szCs w:val="24"/>
          <w:lang w:val="en-IN"/>
        </w:rPr>
        <w:t xml:space="preserve"> </w:t>
      </w:r>
    </w:p>
    <w:p w14:paraId="4C5ED29E" w14:textId="77777777" w:rsidR="0027497B" w:rsidRPr="0027497B" w:rsidRDefault="0027497B" w:rsidP="0027497B">
      <w:pPr>
        <w:numPr>
          <w:ilvl w:val="0"/>
          <w:numId w:val="9"/>
        </w:numPr>
        <w:rPr>
          <w:sz w:val="24"/>
          <w:szCs w:val="24"/>
          <w:lang w:val="en-IN"/>
        </w:rPr>
      </w:pPr>
      <w:proofErr w:type="spellStart"/>
      <w:r w:rsidRPr="0027497B">
        <w:rPr>
          <w:sz w:val="24"/>
          <w:szCs w:val="24"/>
          <w:lang w:val="en-IN"/>
        </w:rPr>
        <w:t>RPi.GPIO</w:t>
      </w:r>
      <w:proofErr w:type="spellEnd"/>
      <w:r w:rsidRPr="0027497B">
        <w:rPr>
          <w:sz w:val="24"/>
          <w:szCs w:val="24"/>
          <w:lang w:val="en-IN"/>
        </w:rPr>
        <w:t xml:space="preserve"> (Comes pre-installed with </w:t>
      </w:r>
      <w:proofErr w:type="spellStart"/>
      <w:r w:rsidRPr="0027497B">
        <w:rPr>
          <w:sz w:val="24"/>
          <w:szCs w:val="24"/>
          <w:lang w:val="en-IN"/>
        </w:rPr>
        <w:t>raspian</w:t>
      </w:r>
      <w:proofErr w:type="spellEnd"/>
      <w:r w:rsidRPr="0027497B">
        <w:rPr>
          <w:sz w:val="24"/>
          <w:szCs w:val="24"/>
          <w:lang w:val="en-IN"/>
        </w:rPr>
        <w:t xml:space="preserve"> mostly</w:t>
      </w:r>
    </w:p>
    <w:p w14:paraId="0A12BAED" w14:textId="77777777" w:rsidR="0027497B" w:rsidRPr="0027497B" w:rsidRDefault="0027497B" w:rsidP="0027497B">
      <w:pPr>
        <w:rPr>
          <w:lang w:val="en-IN"/>
        </w:rPr>
      </w:pPr>
    </w:p>
    <w:p w14:paraId="7E5CCAFB" w14:textId="4F4F27DF" w:rsidR="0027497B" w:rsidRDefault="0027497B" w:rsidP="0027497B">
      <w:pPr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</w:pPr>
      <w:r w:rsidRPr="0027497B"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  <w:t xml:space="preserve">Circuit </w:t>
      </w:r>
      <w:r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  <w:t>COnnections</w:t>
      </w:r>
    </w:p>
    <w:p w14:paraId="3B019B45" w14:textId="77777777" w:rsidR="0027497B" w:rsidRPr="0027497B" w:rsidRDefault="0027497B" w:rsidP="0027497B">
      <w:pPr>
        <w:rPr>
          <w:lang w:val="en-IN"/>
        </w:rPr>
      </w:pPr>
      <w:r w:rsidRPr="0027497B">
        <w:rPr>
          <w:u w:val="single"/>
          <w:lang w:val="en-IN"/>
        </w:rPr>
        <w:t>LEDs and Buzzer</w:t>
      </w:r>
    </w:p>
    <w:p w14:paraId="47AE7437" w14:textId="77777777" w:rsidR="0027497B" w:rsidRPr="0027497B" w:rsidRDefault="0027497B" w:rsidP="0027497B">
      <w:pPr>
        <w:numPr>
          <w:ilvl w:val="0"/>
          <w:numId w:val="12"/>
        </w:numPr>
        <w:rPr>
          <w:lang w:val="en-IN"/>
        </w:rPr>
      </w:pPr>
      <w:r w:rsidRPr="0027497B">
        <w:rPr>
          <w:lang w:val="en-IN"/>
        </w:rPr>
        <w:t>Green LED to pin 5</w:t>
      </w:r>
    </w:p>
    <w:p w14:paraId="0AAD4D22" w14:textId="77777777" w:rsidR="0027497B" w:rsidRPr="0027497B" w:rsidRDefault="0027497B" w:rsidP="0027497B">
      <w:pPr>
        <w:numPr>
          <w:ilvl w:val="0"/>
          <w:numId w:val="12"/>
        </w:numPr>
        <w:rPr>
          <w:lang w:val="en-IN"/>
        </w:rPr>
      </w:pPr>
      <w:r w:rsidRPr="0027497B">
        <w:rPr>
          <w:lang w:val="en-IN"/>
        </w:rPr>
        <w:t>Red LED to pin 7</w:t>
      </w:r>
    </w:p>
    <w:p w14:paraId="3574BB16" w14:textId="77777777" w:rsidR="0027497B" w:rsidRPr="0027497B" w:rsidRDefault="0027497B" w:rsidP="0027497B">
      <w:pPr>
        <w:numPr>
          <w:ilvl w:val="0"/>
          <w:numId w:val="12"/>
        </w:numPr>
        <w:rPr>
          <w:lang w:val="en-IN"/>
        </w:rPr>
      </w:pPr>
      <w:r w:rsidRPr="0027497B">
        <w:rPr>
          <w:lang w:val="en-IN"/>
        </w:rPr>
        <w:t>Buzzer (speaker) to pin 9</w:t>
      </w:r>
    </w:p>
    <w:p w14:paraId="5A3A1B80" w14:textId="77777777" w:rsidR="0027497B" w:rsidRPr="0027497B" w:rsidRDefault="0027497B" w:rsidP="0027497B">
      <w:pPr>
        <w:numPr>
          <w:ilvl w:val="0"/>
          <w:numId w:val="12"/>
        </w:numPr>
        <w:rPr>
          <w:lang w:val="en-IN"/>
        </w:rPr>
      </w:pPr>
      <w:r w:rsidRPr="0027497B">
        <w:rPr>
          <w:lang w:val="en-IN"/>
        </w:rPr>
        <w:t>All above 3 connected to GND2</w:t>
      </w:r>
    </w:p>
    <w:p w14:paraId="023DD58B" w14:textId="77777777" w:rsidR="0027497B" w:rsidRPr="0027497B" w:rsidRDefault="0027497B" w:rsidP="0027497B">
      <w:pPr>
        <w:rPr>
          <w:lang w:val="en-IN"/>
        </w:rPr>
      </w:pPr>
      <w:r w:rsidRPr="0027497B">
        <w:rPr>
          <w:u w:val="single"/>
          <w:lang w:val="en-IN"/>
        </w:rPr>
        <w:t>MQ135</w:t>
      </w:r>
    </w:p>
    <w:p w14:paraId="1935F962" w14:textId="77777777" w:rsidR="0027497B" w:rsidRPr="0027497B" w:rsidRDefault="0027497B" w:rsidP="0027497B">
      <w:pPr>
        <w:numPr>
          <w:ilvl w:val="0"/>
          <w:numId w:val="13"/>
        </w:numPr>
        <w:rPr>
          <w:lang w:val="en-IN"/>
        </w:rPr>
      </w:pPr>
      <w:r w:rsidRPr="0027497B">
        <w:rPr>
          <w:lang w:val="en-IN"/>
        </w:rPr>
        <w:t>MQ135 supply to pin 16</w:t>
      </w:r>
    </w:p>
    <w:p w14:paraId="46ACEDCF" w14:textId="77777777" w:rsidR="0027497B" w:rsidRPr="0027497B" w:rsidRDefault="0027497B" w:rsidP="0027497B">
      <w:pPr>
        <w:numPr>
          <w:ilvl w:val="0"/>
          <w:numId w:val="13"/>
        </w:numPr>
        <w:rPr>
          <w:lang w:val="en-IN"/>
        </w:rPr>
      </w:pPr>
      <w:r w:rsidRPr="0027497B">
        <w:rPr>
          <w:lang w:val="en-IN"/>
        </w:rPr>
        <w:t>MQ135 GND to GND5</w:t>
      </w:r>
    </w:p>
    <w:p w14:paraId="732BFA6F" w14:textId="77777777" w:rsidR="0027497B" w:rsidRPr="0027497B" w:rsidRDefault="0027497B" w:rsidP="0027497B">
      <w:pPr>
        <w:numPr>
          <w:ilvl w:val="0"/>
          <w:numId w:val="13"/>
        </w:numPr>
        <w:rPr>
          <w:lang w:val="en-IN"/>
        </w:rPr>
      </w:pPr>
      <w:r w:rsidRPr="0027497B">
        <w:rPr>
          <w:lang w:val="en-IN"/>
        </w:rPr>
        <w:t>MQ135 Analog output (AO) to pin 17</w:t>
      </w:r>
    </w:p>
    <w:p w14:paraId="583892E3" w14:textId="6E0C0C00" w:rsidR="0027497B" w:rsidRDefault="0027497B" w:rsidP="0027497B">
      <w:pPr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1DBE61E4" wp14:editId="09507102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6400800" cy="2938780"/>
            <wp:effectExtent l="0" t="0" r="0" b="0"/>
            <wp:wrapTight wrapText="bothSides">
              <wp:wrapPolygon edited="0">
                <wp:start x="0" y="0"/>
                <wp:lineTo x="0" y="21423"/>
                <wp:lineTo x="129" y="21423"/>
                <wp:lineTo x="11443" y="21423"/>
                <wp:lineTo x="15686" y="21143"/>
                <wp:lineTo x="15686" y="11201"/>
                <wp:lineTo x="16071" y="8961"/>
                <wp:lineTo x="16200" y="4061"/>
                <wp:lineTo x="4371" y="2240"/>
                <wp:lineTo x="12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clrChange>
                        <a:clrFrom>
                          <a:srgbClr val="DDDDDD"/>
                        </a:clrFrom>
                        <a:clrTo>
                          <a:srgbClr val="DDDDD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97B"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  <w:t xml:space="preserve">Circuit schematics </w:t>
      </w:r>
    </w:p>
    <w:p w14:paraId="5F3557A1" w14:textId="45C2D00C" w:rsidR="0027497B" w:rsidRDefault="0027497B" w:rsidP="0027497B">
      <w:pPr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</w:pPr>
    </w:p>
    <w:p w14:paraId="5DB43E97" w14:textId="66D205B6" w:rsidR="0027497B" w:rsidRDefault="0027497B" w:rsidP="0027497B">
      <w:pPr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</w:pPr>
    </w:p>
    <w:p w14:paraId="223215AC" w14:textId="7676394E" w:rsidR="0027497B" w:rsidRDefault="0027497B" w:rsidP="0027497B">
      <w:pPr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</w:pPr>
    </w:p>
    <w:p w14:paraId="30814CAA" w14:textId="6B66DBD0" w:rsidR="0027497B" w:rsidRDefault="0027497B" w:rsidP="0027497B">
      <w:pPr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</w:pPr>
    </w:p>
    <w:p w14:paraId="640BB465" w14:textId="30146E05" w:rsidR="0027497B" w:rsidRDefault="0027497B" w:rsidP="0027497B">
      <w:pPr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</w:pPr>
    </w:p>
    <w:p w14:paraId="1ACD7BCD" w14:textId="581333F9" w:rsidR="0027497B" w:rsidRDefault="0027497B" w:rsidP="0027497B">
      <w:pPr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</w:pPr>
    </w:p>
    <w:p w14:paraId="73BDC2C0" w14:textId="51E54426" w:rsidR="0027497B" w:rsidRDefault="0027497B" w:rsidP="0027497B">
      <w:pPr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</w:pPr>
    </w:p>
    <w:p w14:paraId="63743E25" w14:textId="7D80F132" w:rsidR="0027497B" w:rsidRDefault="0027497B" w:rsidP="0027497B">
      <w:pPr>
        <w:rPr>
          <w:rFonts w:eastAsiaTheme="majorEastAsia" w:cstheme="majorBidi"/>
          <w:b/>
          <w:bCs/>
          <w:caps/>
          <w:color w:val="000000" w:themeColor="text1"/>
          <w:sz w:val="32"/>
          <w:szCs w:val="32"/>
          <w:u w:val="single"/>
        </w:rPr>
      </w:pPr>
    </w:p>
    <w:p w14:paraId="51451CAE" w14:textId="3681B71B" w:rsidR="0027497B" w:rsidRPr="009C6747" w:rsidRDefault="0027497B" w:rsidP="0027497B">
      <w:pPr>
        <w:rPr>
          <w:rFonts w:ascii="Trebuchet MS" w:eastAsia="+mj-ea" w:hAnsi="Trebuchet MS" w:cs="+mj-cs"/>
          <w:b/>
          <w:bCs/>
          <w:color w:val="000000" w:themeColor="text1"/>
          <w:kern w:val="24"/>
          <w:sz w:val="36"/>
          <w:szCs w:val="60"/>
          <w:u w:val="single"/>
        </w:rPr>
      </w:pPr>
      <w:r w:rsidRPr="0027497B">
        <w:rPr>
          <w:rFonts w:ascii="Trebuchet MS" w:eastAsia="+mj-ea" w:hAnsi="Trebuchet MS" w:cs="+mj-cs"/>
          <w:i/>
          <w:iCs/>
          <w:color w:val="000000" w:themeColor="text1"/>
          <w:kern w:val="24"/>
          <w:sz w:val="36"/>
          <w:szCs w:val="60"/>
          <w:u w:val="single"/>
        </w:rPr>
        <w:t>Python Script</w:t>
      </w:r>
      <w:r w:rsidRPr="0027497B">
        <w:rPr>
          <w:rFonts w:ascii="Trebuchet MS" w:eastAsia="+mj-ea" w:hAnsi="Trebuchet MS" w:cs="+mj-cs"/>
          <w:color w:val="000000" w:themeColor="text1"/>
          <w:kern w:val="24"/>
          <w:sz w:val="36"/>
          <w:szCs w:val="60"/>
          <w:u w:val="single"/>
        </w:rPr>
        <w:t xml:space="preserve"> for </w:t>
      </w:r>
      <w:r w:rsidRPr="0027497B">
        <w:rPr>
          <w:rFonts w:ascii="Trebuchet MS" w:eastAsia="+mj-ea" w:hAnsi="Trebuchet MS" w:cs="+mj-cs"/>
          <w:b/>
          <w:bCs/>
          <w:color w:val="000000" w:themeColor="text1"/>
          <w:kern w:val="24"/>
          <w:sz w:val="36"/>
          <w:szCs w:val="60"/>
          <w:u w:val="single"/>
        </w:rPr>
        <w:t>Air Quality detection</w:t>
      </w:r>
    </w:p>
    <w:p w14:paraId="23777E74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import requests</w:t>
      </w:r>
    </w:p>
    <w:p w14:paraId="3A3AEA4E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import time</w:t>
      </w:r>
    </w:p>
    <w:p w14:paraId="013B74BA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from </w:t>
      </w:r>
      <w:proofErr w:type="spellStart"/>
      <w:r w:rsidRPr="009C6747">
        <w:rPr>
          <w:b/>
          <w:bCs/>
          <w:sz w:val="20"/>
          <w:szCs w:val="20"/>
        </w:rPr>
        <w:t>picozero</w:t>
      </w:r>
      <w:proofErr w:type="spellEnd"/>
      <w:r w:rsidRPr="009C6747">
        <w:rPr>
          <w:b/>
          <w:bCs/>
          <w:sz w:val="20"/>
          <w:szCs w:val="20"/>
        </w:rPr>
        <w:t xml:space="preserve"> import Speaker</w:t>
      </w:r>
    </w:p>
    <w:p w14:paraId="60F9B47F" w14:textId="77777777" w:rsidR="009C6747" w:rsidRPr="009C6747" w:rsidRDefault="009C6747" w:rsidP="009C6747">
      <w:pPr>
        <w:rPr>
          <w:b/>
          <w:bCs/>
          <w:sz w:val="20"/>
          <w:szCs w:val="20"/>
        </w:rPr>
      </w:pPr>
    </w:p>
    <w:p w14:paraId="668E5D6D" w14:textId="77777777" w:rsidR="009C6747" w:rsidRPr="009C6747" w:rsidRDefault="009C6747" w:rsidP="009C6747">
      <w:pPr>
        <w:rPr>
          <w:b/>
          <w:bCs/>
          <w:sz w:val="20"/>
          <w:szCs w:val="20"/>
        </w:rPr>
      </w:pPr>
      <w:proofErr w:type="spellStart"/>
      <w:r w:rsidRPr="009C6747">
        <w:rPr>
          <w:b/>
          <w:bCs/>
          <w:sz w:val="20"/>
          <w:szCs w:val="20"/>
        </w:rPr>
        <w:t>greenled</w:t>
      </w:r>
      <w:proofErr w:type="spellEnd"/>
      <w:r w:rsidRPr="009C6747">
        <w:rPr>
          <w:b/>
          <w:bCs/>
          <w:sz w:val="20"/>
          <w:szCs w:val="20"/>
        </w:rPr>
        <w:t xml:space="preserve"> = Pin(5, </w:t>
      </w:r>
      <w:proofErr w:type="spellStart"/>
      <w:r w:rsidRPr="009C6747">
        <w:rPr>
          <w:b/>
          <w:bCs/>
          <w:sz w:val="20"/>
          <w:szCs w:val="20"/>
        </w:rPr>
        <w:t>Pin.OUT</w:t>
      </w:r>
      <w:proofErr w:type="spellEnd"/>
      <w:r w:rsidRPr="009C6747">
        <w:rPr>
          <w:b/>
          <w:bCs/>
          <w:sz w:val="20"/>
          <w:szCs w:val="20"/>
        </w:rPr>
        <w:t>)</w:t>
      </w:r>
    </w:p>
    <w:p w14:paraId="7EA31C79" w14:textId="77777777" w:rsidR="009C6747" w:rsidRPr="009C6747" w:rsidRDefault="009C6747" w:rsidP="009C6747">
      <w:pPr>
        <w:rPr>
          <w:b/>
          <w:bCs/>
          <w:sz w:val="20"/>
          <w:szCs w:val="20"/>
        </w:rPr>
      </w:pPr>
      <w:proofErr w:type="spellStart"/>
      <w:r w:rsidRPr="009C6747">
        <w:rPr>
          <w:b/>
          <w:bCs/>
          <w:sz w:val="20"/>
          <w:szCs w:val="20"/>
        </w:rPr>
        <w:t>redled</w:t>
      </w:r>
      <w:proofErr w:type="spellEnd"/>
      <w:r w:rsidRPr="009C6747">
        <w:rPr>
          <w:b/>
          <w:bCs/>
          <w:sz w:val="20"/>
          <w:szCs w:val="20"/>
        </w:rPr>
        <w:t xml:space="preserve"> = Pin(7, </w:t>
      </w:r>
      <w:proofErr w:type="spellStart"/>
      <w:r w:rsidRPr="009C6747">
        <w:rPr>
          <w:b/>
          <w:bCs/>
          <w:sz w:val="20"/>
          <w:szCs w:val="20"/>
        </w:rPr>
        <w:t>Pin.OUT</w:t>
      </w:r>
      <w:proofErr w:type="spellEnd"/>
      <w:r w:rsidRPr="009C6747">
        <w:rPr>
          <w:b/>
          <w:bCs/>
          <w:sz w:val="20"/>
          <w:szCs w:val="20"/>
        </w:rPr>
        <w:t>)</w:t>
      </w:r>
    </w:p>
    <w:p w14:paraId="52885427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speaker = Speaker(9)</w:t>
      </w:r>
    </w:p>
    <w:p w14:paraId="5311424B" w14:textId="77777777" w:rsidR="009C6747" w:rsidRPr="009C6747" w:rsidRDefault="009C6747" w:rsidP="009C6747">
      <w:pPr>
        <w:rPr>
          <w:b/>
          <w:bCs/>
          <w:sz w:val="20"/>
          <w:szCs w:val="20"/>
        </w:rPr>
      </w:pPr>
    </w:p>
    <w:p w14:paraId="58292730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# Define the URL where you want to send the data</w:t>
      </w:r>
    </w:p>
    <w:p w14:paraId="3DD14483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POST_URL = "http://example.com/api/endpoint"  # Replace with your actual URL</w:t>
      </w:r>
    </w:p>
    <w:p w14:paraId="203E3AE5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# Define the analog input pin connected to AO</w:t>
      </w:r>
    </w:p>
    <w:p w14:paraId="0E662CD9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ANALOG_PIN = 17</w:t>
      </w:r>
    </w:p>
    <w:p w14:paraId="00D34984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# Define the voltage reference (typically 3.3V for Raspberry Pi)</w:t>
      </w:r>
    </w:p>
    <w:p w14:paraId="44B807C6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VOLTAGE_REFERENCE = 3.3</w:t>
      </w:r>
    </w:p>
    <w:p w14:paraId="630F00F5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# Set up GPIO (for analog input)</w:t>
      </w:r>
    </w:p>
    <w:p w14:paraId="51A4ADFD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lastRenderedPageBreak/>
        <w:t>try:</w:t>
      </w:r>
    </w:p>
    <w:p w14:paraId="35B3ADD5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import </w:t>
      </w:r>
      <w:proofErr w:type="spellStart"/>
      <w:r w:rsidRPr="009C6747">
        <w:rPr>
          <w:b/>
          <w:bCs/>
          <w:sz w:val="20"/>
          <w:szCs w:val="20"/>
        </w:rPr>
        <w:t>RPi.GPIO</w:t>
      </w:r>
      <w:proofErr w:type="spellEnd"/>
      <w:r w:rsidRPr="009C6747">
        <w:rPr>
          <w:b/>
          <w:bCs/>
          <w:sz w:val="20"/>
          <w:szCs w:val="20"/>
        </w:rPr>
        <w:t xml:space="preserve"> as GPIO</w:t>
      </w:r>
    </w:p>
    <w:p w14:paraId="4920A5EF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</w:t>
      </w:r>
      <w:proofErr w:type="spellStart"/>
      <w:r w:rsidRPr="009C6747">
        <w:rPr>
          <w:b/>
          <w:bCs/>
          <w:sz w:val="20"/>
          <w:szCs w:val="20"/>
        </w:rPr>
        <w:t>GPIO.setmode</w:t>
      </w:r>
      <w:proofErr w:type="spellEnd"/>
      <w:r w:rsidRPr="009C6747">
        <w:rPr>
          <w:b/>
          <w:bCs/>
          <w:sz w:val="20"/>
          <w:szCs w:val="20"/>
        </w:rPr>
        <w:t>(GPIO.BCM)</w:t>
      </w:r>
    </w:p>
    <w:p w14:paraId="048AAEB3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except </w:t>
      </w:r>
      <w:proofErr w:type="spellStart"/>
      <w:r w:rsidRPr="009C6747">
        <w:rPr>
          <w:b/>
          <w:bCs/>
          <w:sz w:val="20"/>
          <w:szCs w:val="20"/>
        </w:rPr>
        <w:t>ImportError</w:t>
      </w:r>
      <w:proofErr w:type="spellEnd"/>
      <w:r w:rsidRPr="009C6747">
        <w:rPr>
          <w:b/>
          <w:bCs/>
          <w:sz w:val="20"/>
          <w:szCs w:val="20"/>
        </w:rPr>
        <w:t>:</w:t>
      </w:r>
    </w:p>
    <w:p w14:paraId="575CB994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pass</w:t>
      </w:r>
    </w:p>
    <w:p w14:paraId="1B485795" w14:textId="77777777" w:rsidR="009C6747" w:rsidRPr="009C6747" w:rsidRDefault="009C6747" w:rsidP="009C6747">
      <w:pPr>
        <w:rPr>
          <w:b/>
          <w:bCs/>
          <w:sz w:val="20"/>
          <w:szCs w:val="20"/>
        </w:rPr>
      </w:pPr>
    </w:p>
    <w:p w14:paraId="4154A96C" w14:textId="77777777" w:rsidR="009C6747" w:rsidRPr="009C6747" w:rsidRDefault="009C6747" w:rsidP="009C6747">
      <w:pPr>
        <w:rPr>
          <w:b/>
          <w:bCs/>
          <w:sz w:val="20"/>
          <w:szCs w:val="20"/>
        </w:rPr>
      </w:pPr>
    </w:p>
    <w:p w14:paraId="67F47A36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####### Define air quality thresholds (you can adjust these as needed)</w:t>
      </w:r>
    </w:p>
    <w:p w14:paraId="29014BA0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RLOAD=10.0</w:t>
      </w:r>
    </w:p>
    <w:p w14:paraId="31BF0315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RZERO=76.63</w:t>
      </w:r>
    </w:p>
    <w:p w14:paraId="07E5FAD3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#Parameters for calculating ppm of CO2 from sensor resistance</w:t>
      </w:r>
    </w:p>
    <w:p w14:paraId="1CD41AFD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PARA=116.6020682</w:t>
      </w:r>
    </w:p>
    <w:p w14:paraId="101C2771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PARB=2.769034857</w:t>
      </w:r>
    </w:p>
    <w:p w14:paraId="2321D120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# Parameters to model temperature and humidity dependence</w:t>
      </w:r>
    </w:p>
    <w:p w14:paraId="63607F81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CORA=0.00035</w:t>
      </w:r>
    </w:p>
    <w:p w14:paraId="080871A0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CORB=0.02718</w:t>
      </w:r>
    </w:p>
    <w:p w14:paraId="46FBC0F8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CORC=1.39538</w:t>
      </w:r>
    </w:p>
    <w:p w14:paraId="4326CCA0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CORD=0.0018</w:t>
      </w:r>
    </w:p>
    <w:p w14:paraId="4284EA7F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# Atmospheric CO2 level for calibration purposes</w:t>
      </w:r>
    </w:p>
    <w:p w14:paraId="0024D1D9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ATMOCO2=397.13</w:t>
      </w:r>
    </w:p>
    <w:p w14:paraId="1F931ECB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############</w:t>
      </w:r>
    </w:p>
    <w:p w14:paraId="7128ED36" w14:textId="77777777" w:rsidR="009C6747" w:rsidRPr="009C6747" w:rsidRDefault="009C6747" w:rsidP="009C6747">
      <w:pPr>
        <w:rPr>
          <w:b/>
          <w:bCs/>
          <w:sz w:val="20"/>
          <w:szCs w:val="20"/>
        </w:rPr>
      </w:pPr>
    </w:p>
    <w:p w14:paraId="4A21165F" w14:textId="3E44D4C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with open(CSV_FILE, mode='w', newline='') as file:</w:t>
      </w:r>
    </w:p>
    <w:p w14:paraId="726407C3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writer = </w:t>
      </w:r>
      <w:proofErr w:type="spellStart"/>
      <w:r w:rsidRPr="009C6747">
        <w:rPr>
          <w:b/>
          <w:bCs/>
          <w:sz w:val="20"/>
          <w:szCs w:val="20"/>
        </w:rPr>
        <w:t>csv.writer</w:t>
      </w:r>
      <w:proofErr w:type="spellEnd"/>
      <w:r w:rsidRPr="009C6747">
        <w:rPr>
          <w:b/>
          <w:bCs/>
          <w:sz w:val="20"/>
          <w:szCs w:val="20"/>
        </w:rPr>
        <w:t>(file)</w:t>
      </w:r>
    </w:p>
    <w:p w14:paraId="028AA819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</w:t>
      </w:r>
      <w:proofErr w:type="spellStart"/>
      <w:r w:rsidRPr="009C6747">
        <w:rPr>
          <w:b/>
          <w:bCs/>
          <w:sz w:val="20"/>
          <w:szCs w:val="20"/>
        </w:rPr>
        <w:t>writer.writerow</w:t>
      </w:r>
      <w:proofErr w:type="spellEnd"/>
      <w:r w:rsidRPr="009C6747">
        <w:rPr>
          <w:b/>
          <w:bCs/>
          <w:sz w:val="20"/>
          <w:szCs w:val="20"/>
        </w:rPr>
        <w:t>(headers)</w:t>
      </w:r>
    </w:p>
    <w:p w14:paraId="1C5F7C0F" w14:textId="77777777" w:rsidR="009C6747" w:rsidRPr="009C6747" w:rsidRDefault="009C6747" w:rsidP="009C6747">
      <w:pPr>
        <w:rPr>
          <w:b/>
          <w:bCs/>
          <w:sz w:val="20"/>
          <w:szCs w:val="20"/>
        </w:rPr>
      </w:pPr>
    </w:p>
    <w:p w14:paraId="16270F0A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while True:</w:t>
      </w:r>
    </w:p>
    <w:p w14:paraId="7378B6F7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# Read the analog sensor value (0 to 1.0)</w:t>
      </w:r>
    </w:p>
    <w:p w14:paraId="791014BE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try:</w:t>
      </w:r>
    </w:p>
    <w:p w14:paraId="78F8B654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lastRenderedPageBreak/>
        <w:t xml:space="preserve">                </w:t>
      </w:r>
      <w:proofErr w:type="spellStart"/>
      <w:r w:rsidRPr="009C6747">
        <w:rPr>
          <w:b/>
          <w:bCs/>
          <w:sz w:val="20"/>
          <w:szCs w:val="20"/>
        </w:rPr>
        <w:t>analog_value</w:t>
      </w:r>
      <w:proofErr w:type="spellEnd"/>
      <w:r w:rsidRPr="009C6747">
        <w:rPr>
          <w:b/>
          <w:bCs/>
          <w:sz w:val="20"/>
          <w:szCs w:val="20"/>
        </w:rPr>
        <w:t xml:space="preserve"> = </w:t>
      </w:r>
      <w:proofErr w:type="spellStart"/>
      <w:r w:rsidRPr="009C6747">
        <w:rPr>
          <w:b/>
          <w:bCs/>
          <w:sz w:val="20"/>
          <w:szCs w:val="20"/>
        </w:rPr>
        <w:t>GPIO.input</w:t>
      </w:r>
      <w:proofErr w:type="spellEnd"/>
      <w:r w:rsidRPr="009C6747">
        <w:rPr>
          <w:b/>
          <w:bCs/>
          <w:sz w:val="20"/>
          <w:szCs w:val="20"/>
        </w:rPr>
        <w:t>(ANALOG_PIN) / 1024.0  # 10-bit ADC on Raspberry Pi</w:t>
      </w:r>
    </w:p>
    <w:p w14:paraId="7877B7B6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    voltage = </w:t>
      </w:r>
      <w:proofErr w:type="spellStart"/>
      <w:r w:rsidRPr="009C6747">
        <w:rPr>
          <w:b/>
          <w:bCs/>
          <w:sz w:val="20"/>
          <w:szCs w:val="20"/>
        </w:rPr>
        <w:t>analog_value</w:t>
      </w:r>
      <w:proofErr w:type="spellEnd"/>
      <w:r w:rsidRPr="009C6747">
        <w:rPr>
          <w:b/>
          <w:bCs/>
          <w:sz w:val="20"/>
          <w:szCs w:val="20"/>
        </w:rPr>
        <w:t xml:space="preserve"> * VOLTAGE_REFERENCE</w:t>
      </w:r>
    </w:p>
    <w:p w14:paraId="23CFC36B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except </w:t>
      </w:r>
      <w:proofErr w:type="spellStart"/>
      <w:r w:rsidRPr="009C6747">
        <w:rPr>
          <w:b/>
          <w:bCs/>
          <w:sz w:val="20"/>
          <w:szCs w:val="20"/>
        </w:rPr>
        <w:t>NameError</w:t>
      </w:r>
      <w:proofErr w:type="spellEnd"/>
      <w:r w:rsidRPr="009C6747">
        <w:rPr>
          <w:b/>
          <w:bCs/>
          <w:sz w:val="20"/>
          <w:szCs w:val="20"/>
        </w:rPr>
        <w:t>:</w:t>
      </w:r>
    </w:p>
    <w:p w14:paraId="7488B4E9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    voltage = 1.0  # If GPIO is not available, use a placeholder value</w:t>
      </w:r>
    </w:p>
    <w:p w14:paraId="3B915511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print(</w:t>
      </w:r>
      <w:proofErr w:type="spellStart"/>
      <w:r w:rsidRPr="009C6747">
        <w:rPr>
          <w:b/>
          <w:bCs/>
          <w:sz w:val="20"/>
          <w:szCs w:val="20"/>
        </w:rPr>
        <w:t>f"Analog</w:t>
      </w:r>
      <w:proofErr w:type="spellEnd"/>
      <w:r w:rsidRPr="009C6747">
        <w:rPr>
          <w:b/>
          <w:bCs/>
          <w:sz w:val="20"/>
          <w:szCs w:val="20"/>
        </w:rPr>
        <w:t xml:space="preserve"> voltage: {voltage} V")</w:t>
      </w:r>
    </w:p>
    <w:p w14:paraId="517941EB" w14:textId="77777777" w:rsidR="009C6747" w:rsidRPr="009C6747" w:rsidRDefault="009C6747" w:rsidP="009C6747">
      <w:pPr>
        <w:rPr>
          <w:b/>
          <w:bCs/>
          <w:sz w:val="20"/>
          <w:szCs w:val="20"/>
        </w:rPr>
      </w:pPr>
    </w:p>
    <w:p w14:paraId="33E2BEEC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ab/>
        <w:t xml:space="preserve">    # Determine air quality based on thresholds</w:t>
      </w:r>
    </w:p>
    <w:p w14:paraId="1CC32274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ab/>
        <w:t xml:space="preserve">    # calculations done to </w:t>
      </w:r>
      <w:proofErr w:type="spellStart"/>
      <w:r w:rsidRPr="009C6747">
        <w:rPr>
          <w:b/>
          <w:bCs/>
          <w:sz w:val="20"/>
          <w:szCs w:val="20"/>
        </w:rPr>
        <w:t>caluculate</w:t>
      </w:r>
      <w:proofErr w:type="spellEnd"/>
      <w:r w:rsidRPr="009C6747">
        <w:rPr>
          <w:b/>
          <w:bCs/>
          <w:sz w:val="20"/>
          <w:szCs w:val="20"/>
        </w:rPr>
        <w:t xml:space="preserve"> ppm value from analog output.</w:t>
      </w:r>
    </w:p>
    <w:p w14:paraId="050D70E5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ab/>
        <w:t xml:space="preserve">    </w:t>
      </w:r>
      <w:proofErr w:type="spellStart"/>
      <w:r w:rsidRPr="009C6747">
        <w:rPr>
          <w:b/>
          <w:bCs/>
          <w:sz w:val="20"/>
          <w:szCs w:val="20"/>
        </w:rPr>
        <w:t>air_qual</w:t>
      </w:r>
      <w:proofErr w:type="spellEnd"/>
      <w:r w:rsidRPr="009C6747">
        <w:rPr>
          <w:b/>
          <w:bCs/>
          <w:sz w:val="20"/>
          <w:szCs w:val="20"/>
        </w:rPr>
        <w:t>=((1023/voltage) * 5 - 1)*RLOAD</w:t>
      </w:r>
    </w:p>
    <w:p w14:paraId="6FB0AFDF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</w:t>
      </w:r>
      <w:r w:rsidRPr="009C6747">
        <w:rPr>
          <w:b/>
          <w:bCs/>
          <w:sz w:val="20"/>
          <w:szCs w:val="20"/>
        </w:rPr>
        <w:tab/>
        <w:t xml:space="preserve">    </w:t>
      </w:r>
      <w:proofErr w:type="spellStart"/>
      <w:r w:rsidRPr="009C6747">
        <w:rPr>
          <w:b/>
          <w:bCs/>
          <w:sz w:val="20"/>
          <w:szCs w:val="20"/>
        </w:rPr>
        <w:t>air_quality</w:t>
      </w:r>
      <w:proofErr w:type="spellEnd"/>
      <w:r w:rsidRPr="009C6747">
        <w:rPr>
          <w:b/>
          <w:bCs/>
          <w:sz w:val="20"/>
          <w:szCs w:val="20"/>
        </w:rPr>
        <w:t xml:space="preserve"> = PARA * ((resistance/RZERO)**(-PARB))</w:t>
      </w:r>
    </w:p>
    <w:p w14:paraId="6857DE11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ab/>
        <w:t xml:space="preserve">    </w:t>
      </w:r>
    </w:p>
    <w:p w14:paraId="0DEF2D49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if </w:t>
      </w:r>
      <w:proofErr w:type="spellStart"/>
      <w:r w:rsidRPr="009C6747">
        <w:rPr>
          <w:b/>
          <w:bCs/>
          <w:sz w:val="20"/>
          <w:szCs w:val="20"/>
        </w:rPr>
        <w:t>air_quality</w:t>
      </w:r>
      <w:proofErr w:type="spellEnd"/>
      <w:r w:rsidRPr="009C6747">
        <w:rPr>
          <w:b/>
          <w:bCs/>
          <w:sz w:val="20"/>
          <w:szCs w:val="20"/>
        </w:rPr>
        <w:t xml:space="preserve"> &lt; 800:</w:t>
      </w:r>
    </w:p>
    <w:p w14:paraId="2BA90DB5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    </w:t>
      </w:r>
      <w:proofErr w:type="spellStart"/>
      <w:r w:rsidRPr="009C6747">
        <w:rPr>
          <w:b/>
          <w:bCs/>
          <w:sz w:val="20"/>
          <w:szCs w:val="20"/>
        </w:rPr>
        <w:t>air_quality_condition</w:t>
      </w:r>
      <w:proofErr w:type="spellEnd"/>
      <w:r w:rsidRPr="009C6747">
        <w:rPr>
          <w:b/>
          <w:bCs/>
          <w:sz w:val="20"/>
          <w:szCs w:val="20"/>
        </w:rPr>
        <w:t xml:space="preserve"> = "Very good quality Air"</w:t>
      </w:r>
    </w:p>
    <w:p w14:paraId="0F7F9779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ab/>
      </w:r>
      <w:r w:rsidRPr="009C6747">
        <w:rPr>
          <w:b/>
          <w:bCs/>
          <w:sz w:val="20"/>
          <w:szCs w:val="20"/>
        </w:rPr>
        <w:tab/>
      </w:r>
      <w:proofErr w:type="spellStart"/>
      <w:r w:rsidRPr="009C6747">
        <w:rPr>
          <w:b/>
          <w:bCs/>
          <w:sz w:val="20"/>
          <w:szCs w:val="20"/>
        </w:rPr>
        <w:t>greenled.toggle</w:t>
      </w:r>
      <w:proofErr w:type="spellEnd"/>
      <w:r w:rsidRPr="009C6747">
        <w:rPr>
          <w:b/>
          <w:bCs/>
          <w:sz w:val="20"/>
          <w:szCs w:val="20"/>
        </w:rPr>
        <w:t>()</w:t>
      </w:r>
    </w:p>
    <w:p w14:paraId="2CE2B1B5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ab/>
      </w:r>
      <w:r w:rsidRPr="009C6747">
        <w:rPr>
          <w:b/>
          <w:bCs/>
          <w:sz w:val="20"/>
          <w:szCs w:val="20"/>
        </w:rPr>
        <w:tab/>
      </w:r>
      <w:proofErr w:type="spellStart"/>
      <w:r w:rsidRPr="009C6747">
        <w:rPr>
          <w:b/>
          <w:bCs/>
          <w:sz w:val="20"/>
          <w:szCs w:val="20"/>
        </w:rPr>
        <w:t>speaker.off</w:t>
      </w:r>
      <w:proofErr w:type="spellEnd"/>
      <w:r w:rsidRPr="009C6747">
        <w:rPr>
          <w:b/>
          <w:bCs/>
          <w:sz w:val="20"/>
          <w:szCs w:val="20"/>
        </w:rPr>
        <w:t>()</w:t>
      </w:r>
    </w:p>
    <w:p w14:paraId="0FC841CD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</w:t>
      </w:r>
      <w:proofErr w:type="spellStart"/>
      <w:r w:rsidRPr="009C6747">
        <w:rPr>
          <w:b/>
          <w:bCs/>
          <w:sz w:val="20"/>
          <w:szCs w:val="20"/>
        </w:rPr>
        <w:t>elif</w:t>
      </w:r>
      <w:proofErr w:type="spellEnd"/>
      <w:r w:rsidRPr="009C6747">
        <w:rPr>
          <w:b/>
          <w:bCs/>
          <w:sz w:val="20"/>
          <w:szCs w:val="20"/>
        </w:rPr>
        <w:t xml:space="preserve">(( </w:t>
      </w:r>
      <w:proofErr w:type="spellStart"/>
      <w:r w:rsidRPr="009C6747">
        <w:rPr>
          <w:b/>
          <w:bCs/>
          <w:sz w:val="20"/>
          <w:szCs w:val="20"/>
        </w:rPr>
        <w:t>air_quality</w:t>
      </w:r>
      <w:proofErr w:type="spellEnd"/>
      <w:r w:rsidRPr="009C6747">
        <w:rPr>
          <w:b/>
          <w:bCs/>
          <w:sz w:val="20"/>
          <w:szCs w:val="20"/>
        </w:rPr>
        <w:t xml:space="preserve"> &gt; 800 )&amp;&amp;( </w:t>
      </w:r>
      <w:proofErr w:type="spellStart"/>
      <w:r w:rsidRPr="009C6747">
        <w:rPr>
          <w:b/>
          <w:bCs/>
          <w:sz w:val="20"/>
          <w:szCs w:val="20"/>
        </w:rPr>
        <w:t>air_quality</w:t>
      </w:r>
      <w:proofErr w:type="spellEnd"/>
      <w:r w:rsidRPr="009C6747">
        <w:rPr>
          <w:b/>
          <w:bCs/>
          <w:sz w:val="20"/>
          <w:szCs w:val="20"/>
        </w:rPr>
        <w:t xml:space="preserve"> &lt;2000)):</w:t>
      </w:r>
    </w:p>
    <w:p w14:paraId="10910F2C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    </w:t>
      </w:r>
      <w:proofErr w:type="spellStart"/>
      <w:r w:rsidRPr="009C6747">
        <w:rPr>
          <w:b/>
          <w:bCs/>
          <w:sz w:val="20"/>
          <w:szCs w:val="20"/>
        </w:rPr>
        <w:t>air_quality_condition</w:t>
      </w:r>
      <w:proofErr w:type="spellEnd"/>
      <w:r w:rsidRPr="009C6747">
        <w:rPr>
          <w:b/>
          <w:bCs/>
          <w:sz w:val="20"/>
          <w:szCs w:val="20"/>
        </w:rPr>
        <w:t xml:space="preserve"> = "Average quality air"</w:t>
      </w:r>
    </w:p>
    <w:p w14:paraId="27FFB938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ab/>
      </w:r>
      <w:r w:rsidRPr="009C6747">
        <w:rPr>
          <w:b/>
          <w:bCs/>
          <w:sz w:val="20"/>
          <w:szCs w:val="20"/>
        </w:rPr>
        <w:tab/>
      </w:r>
      <w:proofErr w:type="spellStart"/>
      <w:r w:rsidRPr="009C6747">
        <w:rPr>
          <w:b/>
          <w:bCs/>
          <w:sz w:val="20"/>
          <w:szCs w:val="20"/>
        </w:rPr>
        <w:t>redled.toggle</w:t>
      </w:r>
      <w:proofErr w:type="spellEnd"/>
      <w:r w:rsidRPr="009C6747">
        <w:rPr>
          <w:b/>
          <w:bCs/>
          <w:sz w:val="20"/>
          <w:szCs w:val="20"/>
        </w:rPr>
        <w:t>()</w:t>
      </w:r>
    </w:p>
    <w:p w14:paraId="18714F98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ab/>
      </w:r>
      <w:r w:rsidRPr="009C6747">
        <w:rPr>
          <w:b/>
          <w:bCs/>
          <w:sz w:val="20"/>
          <w:szCs w:val="20"/>
        </w:rPr>
        <w:tab/>
      </w:r>
      <w:proofErr w:type="spellStart"/>
      <w:r w:rsidRPr="009C6747">
        <w:rPr>
          <w:b/>
          <w:bCs/>
          <w:sz w:val="20"/>
          <w:szCs w:val="20"/>
        </w:rPr>
        <w:t>speaker.off</w:t>
      </w:r>
      <w:proofErr w:type="spellEnd"/>
      <w:r w:rsidRPr="009C6747">
        <w:rPr>
          <w:b/>
          <w:bCs/>
          <w:sz w:val="20"/>
          <w:szCs w:val="20"/>
        </w:rPr>
        <w:t>()</w:t>
      </w:r>
    </w:p>
    <w:p w14:paraId="4E07412D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ab/>
        <w:t xml:space="preserve">    else:</w:t>
      </w:r>
    </w:p>
    <w:p w14:paraId="075C35B7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ab/>
      </w:r>
      <w:r w:rsidRPr="009C6747">
        <w:rPr>
          <w:b/>
          <w:bCs/>
          <w:sz w:val="20"/>
          <w:szCs w:val="20"/>
        </w:rPr>
        <w:tab/>
      </w:r>
      <w:proofErr w:type="spellStart"/>
      <w:r w:rsidRPr="009C6747">
        <w:rPr>
          <w:b/>
          <w:bCs/>
          <w:sz w:val="20"/>
          <w:szCs w:val="20"/>
        </w:rPr>
        <w:t>air_quality_condition</w:t>
      </w:r>
      <w:proofErr w:type="spellEnd"/>
      <w:r w:rsidRPr="009C6747">
        <w:rPr>
          <w:b/>
          <w:bCs/>
          <w:sz w:val="20"/>
          <w:szCs w:val="20"/>
        </w:rPr>
        <w:t xml:space="preserve"> = "Bad quality air! Please use masks or get away immediately"</w:t>
      </w:r>
    </w:p>
    <w:p w14:paraId="77856333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ab/>
      </w:r>
      <w:r w:rsidRPr="009C6747">
        <w:rPr>
          <w:b/>
          <w:bCs/>
          <w:sz w:val="20"/>
          <w:szCs w:val="20"/>
        </w:rPr>
        <w:tab/>
      </w:r>
      <w:proofErr w:type="spellStart"/>
      <w:r w:rsidRPr="009C6747">
        <w:rPr>
          <w:b/>
          <w:bCs/>
          <w:sz w:val="20"/>
          <w:szCs w:val="20"/>
        </w:rPr>
        <w:t>speaker.on</w:t>
      </w:r>
      <w:proofErr w:type="spellEnd"/>
      <w:r w:rsidRPr="009C6747">
        <w:rPr>
          <w:b/>
          <w:bCs/>
          <w:sz w:val="20"/>
          <w:szCs w:val="20"/>
        </w:rPr>
        <w:t>()</w:t>
      </w:r>
    </w:p>
    <w:p w14:paraId="533BA4CC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print(</w:t>
      </w:r>
      <w:proofErr w:type="spellStart"/>
      <w:r w:rsidRPr="009C6747">
        <w:rPr>
          <w:b/>
          <w:bCs/>
          <w:sz w:val="20"/>
          <w:szCs w:val="20"/>
        </w:rPr>
        <w:t>f"Air</w:t>
      </w:r>
      <w:proofErr w:type="spellEnd"/>
      <w:r w:rsidRPr="009C6747">
        <w:rPr>
          <w:b/>
          <w:bCs/>
          <w:sz w:val="20"/>
          <w:szCs w:val="20"/>
        </w:rPr>
        <w:t xml:space="preserve"> Quality: {</w:t>
      </w:r>
      <w:proofErr w:type="spellStart"/>
      <w:r w:rsidRPr="009C6747">
        <w:rPr>
          <w:b/>
          <w:bCs/>
          <w:sz w:val="20"/>
          <w:szCs w:val="20"/>
        </w:rPr>
        <w:t>air_quality</w:t>
      </w:r>
      <w:proofErr w:type="spellEnd"/>
      <w:r w:rsidRPr="009C6747">
        <w:rPr>
          <w:b/>
          <w:bCs/>
          <w:sz w:val="20"/>
          <w:szCs w:val="20"/>
        </w:rPr>
        <w:t>}")</w:t>
      </w:r>
    </w:p>
    <w:p w14:paraId="322DF6F5" w14:textId="77777777" w:rsidR="009C6747" w:rsidRPr="009C6747" w:rsidRDefault="009C6747" w:rsidP="009C6747">
      <w:pPr>
        <w:rPr>
          <w:b/>
          <w:bCs/>
          <w:sz w:val="20"/>
          <w:szCs w:val="20"/>
        </w:rPr>
      </w:pPr>
    </w:p>
    <w:p w14:paraId="2867EE78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# Send the data to the website            </w:t>
      </w:r>
    </w:p>
    <w:p w14:paraId="363446CA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ab/>
        <w:t xml:space="preserve">    try:</w:t>
      </w:r>
    </w:p>
    <w:p w14:paraId="0E8C7B05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    response = </w:t>
      </w:r>
      <w:proofErr w:type="spellStart"/>
      <w:r w:rsidRPr="009C6747">
        <w:rPr>
          <w:b/>
          <w:bCs/>
          <w:sz w:val="20"/>
          <w:szCs w:val="20"/>
        </w:rPr>
        <w:t>requests.post</w:t>
      </w:r>
      <w:proofErr w:type="spellEnd"/>
      <w:r w:rsidRPr="009C6747">
        <w:rPr>
          <w:b/>
          <w:bCs/>
          <w:sz w:val="20"/>
          <w:szCs w:val="20"/>
        </w:rPr>
        <w:t xml:space="preserve">(POST_URL, </w:t>
      </w:r>
      <w:proofErr w:type="spellStart"/>
      <w:r w:rsidRPr="009C6747">
        <w:rPr>
          <w:b/>
          <w:bCs/>
          <w:sz w:val="20"/>
          <w:szCs w:val="20"/>
        </w:rPr>
        <w:t>json</w:t>
      </w:r>
      <w:proofErr w:type="spellEnd"/>
      <w:r w:rsidRPr="009C6747">
        <w:rPr>
          <w:b/>
          <w:bCs/>
          <w:sz w:val="20"/>
          <w:szCs w:val="20"/>
        </w:rPr>
        <w:t>={"</w:t>
      </w:r>
      <w:proofErr w:type="spellStart"/>
      <w:r w:rsidRPr="009C6747">
        <w:rPr>
          <w:b/>
          <w:bCs/>
          <w:sz w:val="20"/>
          <w:szCs w:val="20"/>
        </w:rPr>
        <w:t>air_quality</w:t>
      </w:r>
      <w:proofErr w:type="spellEnd"/>
      <w:r w:rsidRPr="009C6747">
        <w:rPr>
          <w:b/>
          <w:bCs/>
          <w:sz w:val="20"/>
          <w:szCs w:val="20"/>
        </w:rPr>
        <w:t xml:space="preserve">": </w:t>
      </w:r>
      <w:proofErr w:type="spellStart"/>
      <w:r w:rsidRPr="009C6747">
        <w:rPr>
          <w:b/>
          <w:bCs/>
          <w:sz w:val="20"/>
          <w:szCs w:val="20"/>
        </w:rPr>
        <w:t>air_quality</w:t>
      </w:r>
      <w:proofErr w:type="spellEnd"/>
      <w:r w:rsidRPr="009C6747">
        <w:rPr>
          <w:b/>
          <w:bCs/>
          <w:sz w:val="20"/>
          <w:szCs w:val="20"/>
        </w:rPr>
        <w:t>, "</w:t>
      </w:r>
      <w:proofErr w:type="spellStart"/>
      <w:r w:rsidRPr="009C6747">
        <w:rPr>
          <w:b/>
          <w:bCs/>
          <w:sz w:val="20"/>
          <w:szCs w:val="20"/>
        </w:rPr>
        <w:t>air_quality_condition</w:t>
      </w:r>
      <w:proofErr w:type="spellEnd"/>
      <w:r w:rsidRPr="009C6747">
        <w:rPr>
          <w:b/>
          <w:bCs/>
          <w:sz w:val="20"/>
          <w:szCs w:val="20"/>
        </w:rPr>
        <w:t xml:space="preserve">": </w:t>
      </w:r>
      <w:proofErr w:type="spellStart"/>
      <w:r w:rsidRPr="009C6747">
        <w:rPr>
          <w:b/>
          <w:bCs/>
          <w:sz w:val="20"/>
          <w:szCs w:val="20"/>
        </w:rPr>
        <w:t>air_quality_condition</w:t>
      </w:r>
      <w:proofErr w:type="spellEnd"/>
      <w:r w:rsidRPr="009C6747">
        <w:rPr>
          <w:b/>
          <w:bCs/>
          <w:sz w:val="20"/>
          <w:szCs w:val="20"/>
        </w:rPr>
        <w:t>})</w:t>
      </w:r>
    </w:p>
    <w:p w14:paraId="3E5814CE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    </w:t>
      </w:r>
      <w:proofErr w:type="spellStart"/>
      <w:r w:rsidRPr="009C6747">
        <w:rPr>
          <w:b/>
          <w:bCs/>
          <w:sz w:val="20"/>
          <w:szCs w:val="20"/>
        </w:rPr>
        <w:t>response.raise_for_status</w:t>
      </w:r>
      <w:proofErr w:type="spellEnd"/>
      <w:r w:rsidRPr="009C6747">
        <w:rPr>
          <w:b/>
          <w:bCs/>
          <w:sz w:val="20"/>
          <w:szCs w:val="20"/>
        </w:rPr>
        <w:t>()  # Check for HTTP errors</w:t>
      </w:r>
    </w:p>
    <w:p w14:paraId="54230032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lastRenderedPageBreak/>
        <w:t xml:space="preserve">                print(</w:t>
      </w:r>
      <w:proofErr w:type="spellStart"/>
      <w:r w:rsidRPr="009C6747">
        <w:rPr>
          <w:b/>
          <w:bCs/>
          <w:sz w:val="20"/>
          <w:szCs w:val="20"/>
        </w:rPr>
        <w:t>f"Data</w:t>
      </w:r>
      <w:proofErr w:type="spellEnd"/>
      <w:r w:rsidRPr="009C6747">
        <w:rPr>
          <w:b/>
          <w:bCs/>
          <w:sz w:val="20"/>
          <w:szCs w:val="20"/>
        </w:rPr>
        <w:t xml:space="preserve"> sent successfully. Status code: {</w:t>
      </w:r>
      <w:proofErr w:type="spellStart"/>
      <w:r w:rsidRPr="009C6747">
        <w:rPr>
          <w:b/>
          <w:bCs/>
          <w:sz w:val="20"/>
          <w:szCs w:val="20"/>
        </w:rPr>
        <w:t>response.status_code</w:t>
      </w:r>
      <w:proofErr w:type="spellEnd"/>
      <w:r w:rsidRPr="009C6747">
        <w:rPr>
          <w:b/>
          <w:bCs/>
          <w:sz w:val="20"/>
          <w:szCs w:val="20"/>
        </w:rPr>
        <w:t>}")</w:t>
      </w:r>
    </w:p>
    <w:p w14:paraId="5DCB6471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except </w:t>
      </w:r>
      <w:proofErr w:type="spellStart"/>
      <w:r w:rsidRPr="009C6747">
        <w:rPr>
          <w:b/>
          <w:bCs/>
          <w:sz w:val="20"/>
          <w:szCs w:val="20"/>
        </w:rPr>
        <w:t>requests.exceptions.RequestException</w:t>
      </w:r>
      <w:proofErr w:type="spellEnd"/>
      <w:r w:rsidRPr="009C6747">
        <w:rPr>
          <w:b/>
          <w:bCs/>
          <w:sz w:val="20"/>
          <w:szCs w:val="20"/>
        </w:rPr>
        <w:t xml:space="preserve"> as e:</w:t>
      </w:r>
    </w:p>
    <w:p w14:paraId="5ED91A91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    print(</w:t>
      </w:r>
      <w:proofErr w:type="spellStart"/>
      <w:r w:rsidRPr="009C6747">
        <w:rPr>
          <w:b/>
          <w:bCs/>
          <w:sz w:val="20"/>
          <w:szCs w:val="20"/>
        </w:rPr>
        <w:t>f"Error</w:t>
      </w:r>
      <w:proofErr w:type="spellEnd"/>
      <w:r w:rsidRPr="009C6747">
        <w:rPr>
          <w:b/>
          <w:bCs/>
          <w:sz w:val="20"/>
          <w:szCs w:val="20"/>
        </w:rPr>
        <w:t xml:space="preserve"> sending data: {e}")</w:t>
      </w:r>
    </w:p>
    <w:p w14:paraId="49DD0C82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</w:t>
      </w:r>
      <w:proofErr w:type="spellStart"/>
      <w:r w:rsidRPr="009C6747">
        <w:rPr>
          <w:b/>
          <w:bCs/>
          <w:sz w:val="20"/>
          <w:szCs w:val="20"/>
        </w:rPr>
        <w:t>time.sleep</w:t>
      </w:r>
      <w:proofErr w:type="spellEnd"/>
      <w:r w:rsidRPr="009C6747">
        <w:rPr>
          <w:b/>
          <w:bCs/>
          <w:sz w:val="20"/>
          <w:szCs w:val="20"/>
        </w:rPr>
        <w:t>(200)  # Adjust this delay as needed</w:t>
      </w:r>
    </w:p>
    <w:p w14:paraId="4035BD47" w14:textId="77777777" w:rsidR="009C6747" w:rsidRPr="009C6747" w:rsidRDefault="009C6747" w:rsidP="009C6747">
      <w:pPr>
        <w:rPr>
          <w:b/>
          <w:bCs/>
          <w:sz w:val="20"/>
          <w:szCs w:val="20"/>
        </w:rPr>
      </w:pPr>
    </w:p>
    <w:p w14:paraId="68AB35C4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ab/>
        <w:t xml:space="preserve">    #saving data in a file for predictive analytics</w:t>
      </w:r>
    </w:p>
    <w:p w14:paraId="0B3A8C67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ab/>
        <w:t xml:space="preserve">    timestamp = </w:t>
      </w:r>
      <w:proofErr w:type="spellStart"/>
      <w:r w:rsidRPr="009C6747">
        <w:rPr>
          <w:b/>
          <w:bCs/>
          <w:sz w:val="20"/>
          <w:szCs w:val="20"/>
        </w:rPr>
        <w:t>time.time</w:t>
      </w:r>
      <w:proofErr w:type="spellEnd"/>
      <w:r w:rsidRPr="009C6747">
        <w:rPr>
          <w:b/>
          <w:bCs/>
          <w:sz w:val="20"/>
          <w:szCs w:val="20"/>
        </w:rPr>
        <w:t>()</w:t>
      </w:r>
    </w:p>
    <w:p w14:paraId="602909FB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ab/>
        <w:t xml:space="preserve">    row = [timestamp, </w:t>
      </w:r>
      <w:proofErr w:type="spellStart"/>
      <w:r w:rsidRPr="009C6747">
        <w:rPr>
          <w:b/>
          <w:bCs/>
          <w:sz w:val="20"/>
          <w:szCs w:val="20"/>
        </w:rPr>
        <w:t>air_quality</w:t>
      </w:r>
      <w:proofErr w:type="spellEnd"/>
      <w:r w:rsidRPr="009C6747">
        <w:rPr>
          <w:b/>
          <w:bCs/>
          <w:sz w:val="20"/>
          <w:szCs w:val="20"/>
        </w:rPr>
        <w:t>]</w:t>
      </w:r>
    </w:p>
    <w:p w14:paraId="2170D5BA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            </w:t>
      </w:r>
      <w:r w:rsidRPr="009C6747">
        <w:rPr>
          <w:b/>
          <w:bCs/>
          <w:sz w:val="20"/>
          <w:szCs w:val="20"/>
        </w:rPr>
        <w:tab/>
      </w:r>
      <w:proofErr w:type="spellStart"/>
      <w:r w:rsidRPr="009C6747">
        <w:rPr>
          <w:b/>
          <w:bCs/>
          <w:sz w:val="20"/>
          <w:szCs w:val="20"/>
        </w:rPr>
        <w:t>writer.writerow</w:t>
      </w:r>
      <w:proofErr w:type="spellEnd"/>
      <w:r w:rsidRPr="009C6747">
        <w:rPr>
          <w:b/>
          <w:bCs/>
          <w:sz w:val="20"/>
          <w:szCs w:val="20"/>
        </w:rPr>
        <w:t>(row)</w:t>
      </w:r>
    </w:p>
    <w:p w14:paraId="78FA7C14" w14:textId="77777777" w:rsidR="009C6747" w:rsidRPr="009C6747" w:rsidRDefault="009C6747" w:rsidP="009C6747">
      <w:pPr>
        <w:rPr>
          <w:b/>
          <w:bCs/>
          <w:sz w:val="20"/>
          <w:szCs w:val="20"/>
        </w:rPr>
      </w:pPr>
    </w:p>
    <w:p w14:paraId="56B2109C" w14:textId="79470B41" w:rsidR="0027497B" w:rsidRDefault="009C6747" w:rsidP="009C6747">
      <w:pPr>
        <w:rPr>
          <w:b/>
          <w:bCs/>
          <w:sz w:val="20"/>
          <w:szCs w:val="20"/>
        </w:rPr>
      </w:pPr>
      <w:proofErr w:type="spellStart"/>
      <w:r w:rsidRPr="009C6747">
        <w:rPr>
          <w:b/>
          <w:bCs/>
          <w:sz w:val="20"/>
          <w:szCs w:val="20"/>
        </w:rPr>
        <w:t>read_sensor</w:t>
      </w:r>
      <w:proofErr w:type="spellEnd"/>
      <w:r w:rsidRPr="009C6747">
        <w:rPr>
          <w:b/>
          <w:bCs/>
          <w:sz w:val="20"/>
          <w:szCs w:val="20"/>
        </w:rPr>
        <w:t>()</w:t>
      </w:r>
    </w:p>
    <w:p w14:paraId="3587C848" w14:textId="351B3BD0" w:rsidR="009C6747" w:rsidRDefault="009C6747" w:rsidP="009C6747">
      <w:pPr>
        <w:rPr>
          <w:b/>
          <w:bCs/>
          <w:sz w:val="20"/>
          <w:szCs w:val="20"/>
        </w:rPr>
      </w:pPr>
    </w:p>
    <w:p w14:paraId="523622B4" w14:textId="7259E25C" w:rsidR="009C6747" w:rsidRDefault="009C6747" w:rsidP="009C6747">
      <w:pPr>
        <w:rPr>
          <w:rFonts w:ascii="Trebuchet MS" w:eastAsia="+mj-ea" w:hAnsi="Trebuchet MS" w:cs="+mj-cs"/>
          <w:b/>
          <w:bCs/>
          <w:color w:val="000000" w:themeColor="text1"/>
          <w:kern w:val="24"/>
          <w:sz w:val="36"/>
          <w:szCs w:val="60"/>
          <w:u w:val="single"/>
        </w:rPr>
      </w:pPr>
      <w:r w:rsidRPr="0027497B">
        <w:rPr>
          <w:rFonts w:ascii="Trebuchet MS" w:eastAsia="+mj-ea" w:hAnsi="Trebuchet MS" w:cs="+mj-cs"/>
          <w:i/>
          <w:iCs/>
          <w:color w:val="000000" w:themeColor="text1"/>
          <w:kern w:val="24"/>
          <w:sz w:val="36"/>
          <w:szCs w:val="60"/>
          <w:u w:val="single"/>
        </w:rPr>
        <w:t>Python Script</w:t>
      </w:r>
      <w:r w:rsidRPr="0027497B">
        <w:rPr>
          <w:rFonts w:ascii="Trebuchet MS" w:eastAsia="+mj-ea" w:hAnsi="Trebuchet MS" w:cs="+mj-cs"/>
          <w:color w:val="000000" w:themeColor="text1"/>
          <w:kern w:val="24"/>
          <w:sz w:val="36"/>
          <w:szCs w:val="60"/>
          <w:u w:val="single"/>
        </w:rPr>
        <w:t xml:space="preserve"> for </w:t>
      </w:r>
      <w:r>
        <w:rPr>
          <w:rFonts w:ascii="Trebuchet MS" w:eastAsia="+mj-ea" w:hAnsi="Trebuchet MS" w:cs="+mj-cs"/>
          <w:b/>
          <w:bCs/>
          <w:color w:val="000000" w:themeColor="text1"/>
          <w:kern w:val="24"/>
          <w:sz w:val="36"/>
          <w:szCs w:val="60"/>
          <w:u w:val="single"/>
        </w:rPr>
        <w:t>Predictive Analytics:</w:t>
      </w:r>
    </w:p>
    <w:p w14:paraId="03C4A35E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import pandas as pd</w:t>
      </w:r>
    </w:p>
    <w:p w14:paraId="5EC0E383" w14:textId="0366210C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from </w:t>
      </w:r>
      <w:proofErr w:type="spellStart"/>
      <w:r w:rsidRPr="009C6747">
        <w:rPr>
          <w:b/>
          <w:bCs/>
          <w:sz w:val="20"/>
          <w:szCs w:val="20"/>
        </w:rPr>
        <w:t>sklearn.linear_model</w:t>
      </w:r>
      <w:proofErr w:type="spellEnd"/>
      <w:r w:rsidRPr="009C6747">
        <w:rPr>
          <w:b/>
          <w:bCs/>
          <w:sz w:val="20"/>
          <w:szCs w:val="20"/>
        </w:rPr>
        <w:t xml:space="preserve"> import </w:t>
      </w:r>
      <w:proofErr w:type="spellStart"/>
      <w:r w:rsidRPr="009C6747">
        <w:rPr>
          <w:b/>
          <w:bCs/>
          <w:sz w:val="20"/>
          <w:szCs w:val="20"/>
        </w:rPr>
        <w:t>LinearRegression</w:t>
      </w:r>
      <w:proofErr w:type="spellEnd"/>
    </w:p>
    <w:p w14:paraId="28E5108D" w14:textId="77777777" w:rsidR="009C6747" w:rsidRPr="009C6747" w:rsidRDefault="009C6747" w:rsidP="009C6747">
      <w:pPr>
        <w:rPr>
          <w:b/>
          <w:bCs/>
          <w:sz w:val="20"/>
          <w:szCs w:val="20"/>
        </w:rPr>
      </w:pPr>
      <w:proofErr w:type="spellStart"/>
      <w:r w:rsidRPr="009C6747">
        <w:rPr>
          <w:b/>
          <w:bCs/>
          <w:sz w:val="20"/>
          <w:szCs w:val="20"/>
        </w:rPr>
        <w:t>df</w:t>
      </w:r>
      <w:proofErr w:type="spellEnd"/>
      <w:r w:rsidRPr="009C6747">
        <w:rPr>
          <w:b/>
          <w:bCs/>
          <w:sz w:val="20"/>
          <w:szCs w:val="20"/>
        </w:rPr>
        <w:t xml:space="preserve"> = </w:t>
      </w:r>
      <w:proofErr w:type="spellStart"/>
      <w:r w:rsidRPr="009C6747">
        <w:rPr>
          <w:b/>
          <w:bCs/>
          <w:sz w:val="20"/>
          <w:szCs w:val="20"/>
        </w:rPr>
        <w:t>pd.read_csv</w:t>
      </w:r>
      <w:proofErr w:type="spellEnd"/>
      <w:r w:rsidRPr="009C6747">
        <w:rPr>
          <w:b/>
          <w:bCs/>
          <w:sz w:val="20"/>
          <w:szCs w:val="20"/>
        </w:rPr>
        <w:t>('</w:t>
      </w:r>
      <w:proofErr w:type="spellStart"/>
      <w:r w:rsidRPr="009C6747">
        <w:rPr>
          <w:b/>
          <w:bCs/>
          <w:sz w:val="20"/>
          <w:szCs w:val="20"/>
        </w:rPr>
        <w:t>sensor_data.csv</w:t>
      </w:r>
      <w:proofErr w:type="spellEnd"/>
      <w:r w:rsidRPr="009C6747">
        <w:rPr>
          <w:b/>
          <w:bCs/>
          <w:sz w:val="20"/>
          <w:szCs w:val="20"/>
        </w:rPr>
        <w:t>')</w:t>
      </w:r>
    </w:p>
    <w:p w14:paraId="76B8C3A4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X = </w:t>
      </w:r>
      <w:proofErr w:type="spellStart"/>
      <w:r w:rsidRPr="009C6747">
        <w:rPr>
          <w:b/>
          <w:bCs/>
          <w:sz w:val="20"/>
          <w:szCs w:val="20"/>
        </w:rPr>
        <w:t>df</w:t>
      </w:r>
      <w:proofErr w:type="spellEnd"/>
      <w:r w:rsidRPr="009C6747">
        <w:rPr>
          <w:b/>
          <w:bCs/>
          <w:sz w:val="20"/>
          <w:szCs w:val="20"/>
        </w:rPr>
        <w:t>[['Timestamp']]</w:t>
      </w:r>
    </w:p>
    <w:p w14:paraId="5E1D8EB5" w14:textId="11D506D3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y = </w:t>
      </w:r>
      <w:proofErr w:type="spellStart"/>
      <w:r w:rsidRPr="009C6747">
        <w:rPr>
          <w:b/>
          <w:bCs/>
          <w:sz w:val="20"/>
          <w:szCs w:val="20"/>
        </w:rPr>
        <w:t>df</w:t>
      </w:r>
      <w:proofErr w:type="spellEnd"/>
      <w:r w:rsidRPr="009C6747">
        <w:rPr>
          <w:b/>
          <w:bCs/>
          <w:sz w:val="20"/>
          <w:szCs w:val="20"/>
        </w:rPr>
        <w:t>['Sensor Value']</w:t>
      </w:r>
    </w:p>
    <w:p w14:paraId="2EF8A71F" w14:textId="77777777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 xml:space="preserve">model = </w:t>
      </w:r>
      <w:proofErr w:type="spellStart"/>
      <w:r w:rsidRPr="009C6747">
        <w:rPr>
          <w:b/>
          <w:bCs/>
          <w:sz w:val="20"/>
          <w:szCs w:val="20"/>
        </w:rPr>
        <w:t>LinearRegression</w:t>
      </w:r>
      <w:proofErr w:type="spellEnd"/>
      <w:r w:rsidRPr="009C6747">
        <w:rPr>
          <w:b/>
          <w:bCs/>
          <w:sz w:val="20"/>
          <w:szCs w:val="20"/>
        </w:rPr>
        <w:t>()</w:t>
      </w:r>
    </w:p>
    <w:p w14:paraId="15C664E4" w14:textId="469012A6" w:rsidR="009C6747" w:rsidRPr="009C6747" w:rsidRDefault="009C6747" w:rsidP="009C6747">
      <w:pPr>
        <w:rPr>
          <w:b/>
          <w:bCs/>
          <w:sz w:val="20"/>
          <w:szCs w:val="20"/>
        </w:rPr>
      </w:pPr>
      <w:proofErr w:type="spellStart"/>
      <w:r w:rsidRPr="009C6747">
        <w:rPr>
          <w:b/>
          <w:bCs/>
          <w:sz w:val="20"/>
          <w:szCs w:val="20"/>
        </w:rPr>
        <w:t>model.fit</w:t>
      </w:r>
      <w:proofErr w:type="spellEnd"/>
      <w:r w:rsidRPr="009C6747">
        <w:rPr>
          <w:b/>
          <w:bCs/>
          <w:sz w:val="20"/>
          <w:szCs w:val="20"/>
        </w:rPr>
        <w:t>(X, y)</w:t>
      </w:r>
    </w:p>
    <w:p w14:paraId="7719293C" w14:textId="73A8125A" w:rsidR="009C6747" w:rsidRPr="009C6747" w:rsidRDefault="009C6747" w:rsidP="009C6747">
      <w:pPr>
        <w:rPr>
          <w:b/>
          <w:bCs/>
          <w:sz w:val="20"/>
          <w:szCs w:val="20"/>
        </w:rPr>
      </w:pPr>
    </w:p>
    <w:p w14:paraId="1B4FDBA9" w14:textId="77777777" w:rsidR="009C6747" w:rsidRPr="009C6747" w:rsidRDefault="009C6747" w:rsidP="009C6747">
      <w:pPr>
        <w:rPr>
          <w:b/>
          <w:bCs/>
          <w:sz w:val="20"/>
          <w:szCs w:val="20"/>
        </w:rPr>
      </w:pPr>
      <w:proofErr w:type="spellStart"/>
      <w:r w:rsidRPr="009C6747">
        <w:rPr>
          <w:b/>
          <w:bCs/>
          <w:sz w:val="20"/>
          <w:szCs w:val="20"/>
        </w:rPr>
        <w:t>X_test</w:t>
      </w:r>
      <w:proofErr w:type="spellEnd"/>
      <w:r w:rsidRPr="009C6747">
        <w:rPr>
          <w:b/>
          <w:bCs/>
          <w:sz w:val="20"/>
          <w:szCs w:val="20"/>
        </w:rPr>
        <w:t xml:space="preserve"> = '''your </w:t>
      </w:r>
      <w:proofErr w:type="spellStart"/>
      <w:r w:rsidRPr="009C6747">
        <w:rPr>
          <w:b/>
          <w:bCs/>
          <w:sz w:val="20"/>
          <w:szCs w:val="20"/>
        </w:rPr>
        <w:t>predction</w:t>
      </w:r>
      <w:proofErr w:type="spellEnd"/>
      <w:r w:rsidRPr="009C6747">
        <w:rPr>
          <w:b/>
          <w:bCs/>
          <w:sz w:val="20"/>
          <w:szCs w:val="20"/>
        </w:rPr>
        <w:t xml:space="preserve"> value (timestamp) here '''</w:t>
      </w:r>
    </w:p>
    <w:p w14:paraId="61AA956B" w14:textId="77777777" w:rsidR="009C6747" w:rsidRPr="009C6747" w:rsidRDefault="009C6747" w:rsidP="009C6747">
      <w:pPr>
        <w:rPr>
          <w:b/>
          <w:bCs/>
          <w:sz w:val="20"/>
          <w:szCs w:val="20"/>
        </w:rPr>
      </w:pPr>
      <w:proofErr w:type="spellStart"/>
      <w:r w:rsidRPr="009C6747">
        <w:rPr>
          <w:b/>
          <w:bCs/>
          <w:sz w:val="20"/>
          <w:szCs w:val="20"/>
        </w:rPr>
        <w:t>y_pred</w:t>
      </w:r>
      <w:proofErr w:type="spellEnd"/>
      <w:r w:rsidRPr="009C6747">
        <w:rPr>
          <w:b/>
          <w:bCs/>
          <w:sz w:val="20"/>
          <w:szCs w:val="20"/>
        </w:rPr>
        <w:t xml:space="preserve"> = </w:t>
      </w:r>
      <w:proofErr w:type="spellStart"/>
      <w:r w:rsidRPr="009C6747">
        <w:rPr>
          <w:b/>
          <w:bCs/>
          <w:sz w:val="20"/>
          <w:szCs w:val="20"/>
        </w:rPr>
        <w:t>model.predict</w:t>
      </w:r>
      <w:proofErr w:type="spellEnd"/>
      <w:r w:rsidRPr="009C6747">
        <w:rPr>
          <w:b/>
          <w:bCs/>
          <w:sz w:val="20"/>
          <w:szCs w:val="20"/>
        </w:rPr>
        <w:t>(</w:t>
      </w:r>
      <w:proofErr w:type="spellStart"/>
      <w:r w:rsidRPr="009C6747">
        <w:rPr>
          <w:b/>
          <w:bCs/>
          <w:sz w:val="20"/>
          <w:szCs w:val="20"/>
        </w:rPr>
        <w:t>X_test</w:t>
      </w:r>
      <w:proofErr w:type="spellEnd"/>
      <w:r w:rsidRPr="009C6747">
        <w:rPr>
          <w:b/>
          <w:bCs/>
          <w:sz w:val="20"/>
          <w:szCs w:val="20"/>
        </w:rPr>
        <w:t>)</w:t>
      </w:r>
    </w:p>
    <w:p w14:paraId="7D4DC726" w14:textId="68331E75" w:rsidR="009C6747" w:rsidRPr="009C6747" w:rsidRDefault="009C6747" w:rsidP="009C6747">
      <w:pPr>
        <w:rPr>
          <w:b/>
          <w:bCs/>
          <w:sz w:val="20"/>
          <w:szCs w:val="20"/>
        </w:rPr>
      </w:pPr>
      <w:r w:rsidRPr="009C6747">
        <w:rPr>
          <w:b/>
          <w:bCs/>
          <w:sz w:val="20"/>
          <w:szCs w:val="20"/>
        </w:rPr>
        <w:t>print(</w:t>
      </w:r>
      <w:proofErr w:type="spellStart"/>
      <w:r w:rsidRPr="009C6747">
        <w:rPr>
          <w:b/>
          <w:bCs/>
          <w:sz w:val="20"/>
          <w:szCs w:val="20"/>
        </w:rPr>
        <w:t>y_pred</w:t>
      </w:r>
      <w:proofErr w:type="spellEnd"/>
      <w:r w:rsidRPr="009C6747">
        <w:rPr>
          <w:b/>
          <w:bCs/>
          <w:sz w:val="20"/>
          <w:szCs w:val="20"/>
        </w:rPr>
        <w:t>)</w:t>
      </w:r>
    </w:p>
    <w:p w14:paraId="70D2633E" w14:textId="77777777" w:rsidR="009C6747" w:rsidRPr="009C6747" w:rsidRDefault="009C6747" w:rsidP="009C6747">
      <w:pPr>
        <w:rPr>
          <w:b/>
          <w:bCs/>
          <w:sz w:val="20"/>
          <w:szCs w:val="20"/>
        </w:rPr>
      </w:pPr>
    </w:p>
    <w:sectPr w:rsidR="009C6747" w:rsidRPr="009C6747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19C9" w14:textId="77777777" w:rsidR="003A759A" w:rsidRDefault="003A759A">
      <w:pPr>
        <w:spacing w:after="0" w:line="240" w:lineRule="auto"/>
      </w:pPr>
      <w:r>
        <w:separator/>
      </w:r>
    </w:p>
  </w:endnote>
  <w:endnote w:type="continuationSeparator" w:id="0">
    <w:p w14:paraId="08AFC1C4" w14:textId="77777777" w:rsidR="003A759A" w:rsidRDefault="003A7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+mj-ea">
    <w:charset w:val="00"/>
    <w:family w:val="roman"/>
    <w:notTrueType/>
    <w:pitch w:val="default"/>
  </w:font>
  <w:font w:name="+mj-c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AE6D5" w14:textId="77777777" w:rsidR="003C52FE" w:rsidRDefault="00097773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CE3AAD" wp14:editId="68ADB192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07CDF2" w14:textId="77777777" w:rsidR="003C52FE" w:rsidRDefault="003C52FE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ECE3AA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" filled="f" stroked="f">
              <v:textbox style="mso-fit-shape-to-text:t" inset=",0,,0">
                <w:txbxContent>
                  <w:p w14:paraId="5907CDF2" w14:textId="77777777" w:rsidR="003C52FE" w:rsidRDefault="003C52FE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822D1D" wp14:editId="1F09B423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DF3AC0" w14:textId="77777777" w:rsidR="003C52FE" w:rsidRDefault="0009777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22D1D" id="Text Box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" filled="f" stroked="f">
              <v:textbox style="layout-flow:vertical">
                <w:txbxContent>
                  <w:p w14:paraId="62DF3AC0" w14:textId="77777777" w:rsidR="003C52FE" w:rsidRDefault="0009777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506D31" wp14:editId="7279DFC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FCA405D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8A62C8" wp14:editId="7FFC60C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D6ABB1D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1AA9FD" wp14:editId="69F7F8C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5FA09DB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18765" w14:textId="77777777" w:rsidR="003A759A" w:rsidRDefault="003A759A">
      <w:pPr>
        <w:spacing w:after="0" w:line="240" w:lineRule="auto"/>
      </w:pPr>
      <w:r>
        <w:separator/>
      </w:r>
    </w:p>
  </w:footnote>
  <w:footnote w:type="continuationSeparator" w:id="0">
    <w:p w14:paraId="0756E069" w14:textId="77777777" w:rsidR="003A759A" w:rsidRDefault="003A7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D1D"/>
    <w:multiLevelType w:val="hybridMultilevel"/>
    <w:tmpl w:val="1B60709A"/>
    <w:lvl w:ilvl="0" w:tplc="33640B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F65C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1E61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843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52B9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2F7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0212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ACBD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6CE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2EA1"/>
    <w:multiLevelType w:val="hybridMultilevel"/>
    <w:tmpl w:val="1A2C90DC"/>
    <w:lvl w:ilvl="0" w:tplc="AA46A9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C2D6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884B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F6F2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1A21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2092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C0F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F88C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B255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7AD2"/>
    <w:multiLevelType w:val="multilevel"/>
    <w:tmpl w:val="2A30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010D8"/>
    <w:multiLevelType w:val="hybridMultilevel"/>
    <w:tmpl w:val="BCAA7ED2"/>
    <w:lvl w:ilvl="0" w:tplc="C5FE27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7EB2A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968F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7C53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201E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C64A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7CB4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8BA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4876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700D9"/>
    <w:multiLevelType w:val="hybridMultilevel"/>
    <w:tmpl w:val="658410DE"/>
    <w:lvl w:ilvl="0" w:tplc="7CDA35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8A9C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089A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E372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DA4E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9439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FA0F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E875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307BE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36F75"/>
    <w:multiLevelType w:val="hybridMultilevel"/>
    <w:tmpl w:val="7A9C5A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593729"/>
    <w:multiLevelType w:val="hybridMultilevel"/>
    <w:tmpl w:val="A2EA840C"/>
    <w:lvl w:ilvl="0" w:tplc="2494B6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18B2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0CE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CC2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A09D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524D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12BB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9C1D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62E04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C6BBE"/>
    <w:multiLevelType w:val="multilevel"/>
    <w:tmpl w:val="C2E6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11B25"/>
    <w:multiLevelType w:val="hybridMultilevel"/>
    <w:tmpl w:val="2FB0ECE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47D06A7"/>
    <w:multiLevelType w:val="hybridMultilevel"/>
    <w:tmpl w:val="AC1898EC"/>
    <w:lvl w:ilvl="0" w:tplc="04E049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663B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509F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EC6F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B619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5C0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809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E460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8A1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111BD"/>
    <w:multiLevelType w:val="hybridMultilevel"/>
    <w:tmpl w:val="592EC6DE"/>
    <w:lvl w:ilvl="0" w:tplc="B74C5D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28B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0888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3EBA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E2CF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DE327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0A4E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584C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80EF8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C5EA0"/>
    <w:multiLevelType w:val="hybridMultilevel"/>
    <w:tmpl w:val="EC58A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32820">
    <w:abstractNumId w:val="2"/>
  </w:num>
  <w:num w:numId="2" w16cid:durableId="499732350">
    <w:abstractNumId w:val="2"/>
  </w:num>
  <w:num w:numId="3" w16cid:durableId="1539851696">
    <w:abstractNumId w:val="5"/>
  </w:num>
  <w:num w:numId="4" w16cid:durableId="1628468476">
    <w:abstractNumId w:val="8"/>
  </w:num>
  <w:num w:numId="5" w16cid:durableId="238368483">
    <w:abstractNumId w:val="11"/>
  </w:num>
  <w:num w:numId="6" w16cid:durableId="468477117">
    <w:abstractNumId w:val="7"/>
  </w:num>
  <w:num w:numId="7" w16cid:durableId="95564835">
    <w:abstractNumId w:val="9"/>
  </w:num>
  <w:num w:numId="8" w16cid:durableId="1596285692">
    <w:abstractNumId w:val="4"/>
  </w:num>
  <w:num w:numId="9" w16cid:durableId="247429728">
    <w:abstractNumId w:val="6"/>
  </w:num>
  <w:num w:numId="10" w16cid:durableId="2068868473">
    <w:abstractNumId w:val="10"/>
  </w:num>
  <w:num w:numId="11" w16cid:durableId="1226600727">
    <w:abstractNumId w:val="3"/>
  </w:num>
  <w:num w:numId="12" w16cid:durableId="718868292">
    <w:abstractNumId w:val="0"/>
  </w:num>
  <w:num w:numId="13" w16cid:durableId="1418593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B0"/>
    <w:rsid w:val="00096BBB"/>
    <w:rsid w:val="00097773"/>
    <w:rsid w:val="00156BB9"/>
    <w:rsid w:val="001D5928"/>
    <w:rsid w:val="00211124"/>
    <w:rsid w:val="00271800"/>
    <w:rsid w:val="0027497B"/>
    <w:rsid w:val="002F5D29"/>
    <w:rsid w:val="003A759A"/>
    <w:rsid w:val="003B07DE"/>
    <w:rsid w:val="003C3BCC"/>
    <w:rsid w:val="003C52FE"/>
    <w:rsid w:val="003D192F"/>
    <w:rsid w:val="00477439"/>
    <w:rsid w:val="00531F59"/>
    <w:rsid w:val="005573C3"/>
    <w:rsid w:val="00583A19"/>
    <w:rsid w:val="005A0CA6"/>
    <w:rsid w:val="00665A74"/>
    <w:rsid w:val="006A6DD3"/>
    <w:rsid w:val="006C48B0"/>
    <w:rsid w:val="007B6872"/>
    <w:rsid w:val="00816ACA"/>
    <w:rsid w:val="00855E79"/>
    <w:rsid w:val="009C6747"/>
    <w:rsid w:val="009F1B78"/>
    <w:rsid w:val="00AA6B37"/>
    <w:rsid w:val="00AC54AB"/>
    <w:rsid w:val="00BA06F8"/>
    <w:rsid w:val="00C55529"/>
    <w:rsid w:val="00CA04C3"/>
    <w:rsid w:val="00E5560F"/>
    <w:rsid w:val="00F5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158EF"/>
  <w15:docId w15:val="{9D7A03FF-F74F-40AB-8858-3E889B22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47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7B6872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8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1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7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9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4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2.jpg" /><Relationship Id="rId4" Type="http://schemas.openxmlformats.org/officeDocument/2006/relationships/settings" Target="settings.xml" /><Relationship Id="rId9" Type="http://schemas.openxmlformats.org/officeDocument/2006/relationships/hyperlink" Target="https://pxhere.com/en/photo/1549165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port.dotx" TargetMode="Externa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 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69453-EDF3-48E8-99C3-0A3FD909E05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0</TotalTime>
  <Pages>6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 Quality</vt:lpstr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Quality MONITORING USING IOT</dc:title>
  <dc:subject/>
  <dc:creator>user</dc:creator>
  <cp:lastModifiedBy>Hitster .</cp:lastModifiedBy>
  <cp:revision>2</cp:revision>
  <dcterms:created xsi:type="dcterms:W3CDTF">2023-10-18T18:00:00Z</dcterms:created>
  <dcterms:modified xsi:type="dcterms:W3CDTF">2023-10-18T18:00:00Z</dcterms:modified>
</cp:coreProperties>
</file>